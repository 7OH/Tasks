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B2" w:rsidRPr="002A207A" w:rsidRDefault="00C951A9" w:rsidP="001965B2">
      <w:pPr>
        <w:pStyle w:val="1"/>
        <w:jc w:val="center"/>
      </w:pPr>
      <w:r>
        <w:t xml:space="preserve">Как </w:t>
      </w:r>
      <w:r w:rsidR="00E440A1">
        <w:t xml:space="preserve">доработать </w:t>
      </w:r>
      <w:r w:rsidR="006251A6">
        <w:t>конфигурацию</w:t>
      </w:r>
      <w:r w:rsidR="00A573AF">
        <w:t xml:space="preserve"> 1с</w:t>
      </w:r>
      <w:r>
        <w:t xml:space="preserve"> выложенн</w:t>
      </w:r>
      <w:r w:rsidR="006251A6">
        <w:t>ую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2056B3" w:rsidRDefault="00B5709C" w:rsidP="002056B3">
      <w:r>
        <w:t xml:space="preserve">Всем привет. </w:t>
      </w:r>
    </w:p>
    <w:p w:rsidR="006E34C6" w:rsidRDefault="008B7185" w:rsidP="008B7185">
      <w:r>
        <w:t>Статья для тех, у кого есть неудержимое желание программировать и хочется доработать какую-то конфигурацию</w:t>
      </w:r>
      <w:r w:rsidR="008D79D0" w:rsidRPr="008D79D0">
        <w:t xml:space="preserve"> </w:t>
      </w:r>
      <w:r w:rsidR="00EB0E1B">
        <w:t>(или проект на 1с)</w:t>
      </w:r>
      <w:r>
        <w:t xml:space="preserve">, </w:t>
      </w:r>
      <w:r w:rsidR="008D79D0">
        <w:t xml:space="preserve">выложенный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 xml:space="preserve">, </w:t>
      </w:r>
      <w:r w:rsidR="0026273D">
        <w:t xml:space="preserve">но останавливают незнакомые слова </w:t>
      </w:r>
      <w:proofErr w:type="spellStart"/>
      <w:r w:rsidR="004B6E03">
        <w:rPr>
          <w:lang w:val="en-US"/>
        </w:rPr>
        <w:t>Git</w:t>
      </w:r>
      <w:proofErr w:type="spellEnd"/>
      <w:r w:rsidR="004B6E03" w:rsidRPr="002703A8">
        <w:t xml:space="preserve">, </w:t>
      </w:r>
      <w:proofErr w:type="spellStart"/>
      <w:r w:rsidR="0026273D">
        <w:rPr>
          <w:lang w:val="en-US"/>
        </w:rPr>
        <w:t>Github</w:t>
      </w:r>
      <w:proofErr w:type="spellEnd"/>
      <w:r w:rsidR="0026273D">
        <w:t xml:space="preserve">, </w:t>
      </w:r>
      <w:r w:rsidR="0026273D">
        <w:rPr>
          <w:lang w:val="en-US"/>
        </w:rPr>
        <w:t>Fork</w:t>
      </w:r>
      <w:r w:rsidR="0026273D" w:rsidRPr="00DB1B2E">
        <w:t xml:space="preserve">, </w:t>
      </w:r>
      <w:r w:rsidR="0026273D">
        <w:rPr>
          <w:lang w:val="en-US"/>
        </w:rPr>
        <w:t>Commit</w:t>
      </w:r>
      <w:r w:rsidR="0026273D" w:rsidRPr="00DB1B2E">
        <w:t xml:space="preserve">, </w:t>
      </w:r>
      <w:r w:rsidR="0026273D">
        <w:rPr>
          <w:lang w:val="en-US"/>
        </w:rPr>
        <w:t>Pull</w:t>
      </w:r>
      <w:r w:rsidR="0026273D" w:rsidRPr="00DB1B2E">
        <w:t xml:space="preserve"> </w:t>
      </w:r>
      <w:r w:rsidR="0026273D">
        <w:rPr>
          <w:lang w:val="en-US"/>
        </w:rPr>
        <w:t>request</w:t>
      </w:r>
      <w:r w:rsidR="007929AB" w:rsidRPr="007929AB">
        <w:t xml:space="preserve">, </w:t>
      </w:r>
      <w:r w:rsidR="007929AB">
        <w:rPr>
          <w:lang w:val="en-US"/>
        </w:rPr>
        <w:t>Merge</w:t>
      </w:r>
      <w:r w:rsidR="00947C42">
        <w:t>,</w:t>
      </w:r>
      <w:r w:rsidR="00947C42" w:rsidRPr="00947C42">
        <w:t xml:space="preserve"> </w:t>
      </w:r>
      <w:r w:rsidR="00947C42">
        <w:rPr>
          <w:lang w:val="en-US"/>
        </w:rPr>
        <w:t>Issue</w:t>
      </w:r>
      <w:r w:rsidRPr="00CD5D30">
        <w:t>.</w:t>
      </w:r>
      <w:r w:rsidR="009078CA">
        <w:t xml:space="preserve"> </w:t>
      </w:r>
    </w:p>
    <w:p w:rsidR="007D7EA6" w:rsidRPr="00991521" w:rsidRDefault="00C23EE4" w:rsidP="008B7185">
      <w:r>
        <w:t>В статье рассмотрен пример</w:t>
      </w:r>
      <w:r w:rsidR="000F581F">
        <w:t xml:space="preserve"> как доработать конфигурацию 1с выложенную на </w:t>
      </w:r>
      <w:proofErr w:type="spellStart"/>
      <w:r w:rsidR="000F581F">
        <w:rPr>
          <w:lang w:val="en-US"/>
        </w:rPr>
        <w:t>github</w:t>
      </w:r>
      <w:proofErr w:type="spellEnd"/>
      <w:r w:rsidR="00991521">
        <w:t>.</w:t>
      </w:r>
    </w:p>
    <w:p w:rsidR="008B7185" w:rsidRDefault="009078CA" w:rsidP="008B7185">
      <w:r>
        <w:t>Статья не претендует на полноту сведений, в ней будет рассказан один из сценариев работы.</w:t>
      </w:r>
    </w:p>
    <w:p w:rsidR="00363387" w:rsidRDefault="00363387" w:rsidP="008B7185">
      <w:r>
        <w:t xml:space="preserve">Да, об этом уже много раз и в разных местах рассказывали и </w:t>
      </w:r>
      <w:r w:rsidR="009C16F6">
        <w:t>показывали,</w:t>
      </w:r>
      <w:r>
        <w:t xml:space="preserve"> и были </w:t>
      </w:r>
      <w:proofErr w:type="spellStart"/>
      <w:r>
        <w:t>вебинары</w:t>
      </w:r>
      <w:proofErr w:type="spellEnd"/>
      <w:r>
        <w:t xml:space="preserve"> и прочее, но </w:t>
      </w:r>
      <w:r w:rsidR="009C16F6">
        <w:t>все-таки</w:t>
      </w:r>
      <w:r>
        <w:t xml:space="preserve"> мне захотелось расписать один из сценариев работы.</w:t>
      </w:r>
    </w:p>
    <w:p w:rsidR="008B26AE" w:rsidRDefault="00705E72" w:rsidP="002056B3">
      <w:r>
        <w:t xml:space="preserve">Будем рассматривать конкретный пример. </w:t>
      </w:r>
    </w:p>
    <w:p w:rsidR="00705E72" w:rsidRDefault="00FB5206" w:rsidP="002056B3">
      <w:r>
        <w:t>Итак,</w:t>
      </w:r>
      <w:r w:rsidR="00705E72">
        <w:t xml:space="preserve"> нам дано:</w:t>
      </w:r>
    </w:p>
    <w:p w:rsidR="0054248B" w:rsidRDefault="0054248B" w:rsidP="002056B3">
      <w:proofErr w:type="spellStart"/>
      <w:r>
        <w:t>Репозиторий</w:t>
      </w:r>
      <w:proofErr w:type="spellEnd"/>
      <w:r>
        <w:t xml:space="preserve">: </w:t>
      </w:r>
      <w:hyperlink r:id="rId5" w:history="1">
        <w:r w:rsidR="006D41A1" w:rsidRPr="00DF7232">
          <w:rPr>
            <w:rStyle w:val="a6"/>
          </w:rPr>
          <w:t>https://github.com/BlizD/Tasks</w:t>
        </w:r>
      </w:hyperlink>
      <w:r w:rsidR="006D41A1">
        <w:t xml:space="preserve"> (Управление задачами: </w:t>
      </w:r>
      <w:proofErr w:type="spellStart"/>
      <w:r w:rsidR="006D41A1">
        <w:t>Канбан</w:t>
      </w:r>
      <w:proofErr w:type="spellEnd"/>
      <w:r w:rsidR="006D41A1">
        <w:t xml:space="preserve"> доска)</w:t>
      </w:r>
    </w:p>
    <w:p w:rsidR="00CD4103" w:rsidRDefault="00CD4103" w:rsidP="002056B3">
      <w:r>
        <w:t xml:space="preserve">Задача: </w:t>
      </w:r>
      <w:r w:rsidR="00E221E2" w:rsidRPr="00E221E2">
        <w:t>Добавить кнопку в документ Выпуск релиза, которая загружает данные из хранилища и обновляет данные в документе</w:t>
      </w:r>
      <w:r w:rsidR="00C476B8">
        <w:t xml:space="preserve"> (</w:t>
      </w:r>
      <w:r w:rsidR="00EA0568" w:rsidRPr="00EA0568">
        <w:t>https://github.com/BlizD/Tasks/issues/65</w:t>
      </w:r>
      <w:r w:rsidR="00C476B8">
        <w:t>)</w:t>
      </w:r>
    </w:p>
    <w:p w:rsidR="006451F1" w:rsidRDefault="00F9325C" w:rsidP="002056B3">
      <w:r>
        <w:t>Набираемся сил и п</w:t>
      </w:r>
      <w:r w:rsidR="002C092F">
        <w:t>оехали.</w:t>
      </w:r>
    </w:p>
    <w:p w:rsidR="008241D0" w:rsidRDefault="008241D0" w:rsidP="008241D0">
      <w:pPr>
        <w:pStyle w:val="2"/>
        <w:jc w:val="left"/>
      </w:pPr>
      <w:r>
        <w:t>Установка программ и регистрация</w:t>
      </w:r>
    </w:p>
    <w:p w:rsidR="00CD4103" w:rsidRDefault="001C5E2C" w:rsidP="00873B47">
      <w:pPr>
        <w:pStyle w:val="a5"/>
        <w:numPr>
          <w:ilvl w:val="0"/>
          <w:numId w:val="7"/>
        </w:numPr>
      </w:pPr>
      <w:r>
        <w:t>Устанавливаем</w:t>
      </w:r>
      <w:r w:rsidR="00873B47">
        <w:t xml:space="preserve"> платформу 1с, в этом </w:t>
      </w:r>
      <w:proofErr w:type="spellStart"/>
      <w:r w:rsidR="00873B47">
        <w:t>репозит</w:t>
      </w:r>
      <w:r w:rsidR="00164211">
        <w:t>о</w:t>
      </w:r>
      <w:r w:rsidR="00873B47">
        <w:t>р</w:t>
      </w:r>
      <w:r w:rsidR="00164211">
        <w:t>и</w:t>
      </w:r>
      <w:r w:rsidR="00873B47">
        <w:t>е</w:t>
      </w:r>
      <w:proofErr w:type="spellEnd"/>
      <w:r w:rsidR="00873B47">
        <w:t xml:space="preserve"> требуется версия </w:t>
      </w:r>
      <w:r w:rsidR="00873B47" w:rsidRPr="00873B47">
        <w:t>8.3.9.1850</w:t>
      </w:r>
      <w:r w:rsidR="00873B47">
        <w:t xml:space="preserve"> – версия платформы очень важна, т.к. она влияет на выгрузку</w:t>
      </w:r>
      <w:r w:rsidR="00873B47" w:rsidRPr="002F4622">
        <w:t>/</w:t>
      </w:r>
      <w:r w:rsidR="00873B47">
        <w:t>загрузку конфигурации в файлы. Периодически</w:t>
      </w:r>
      <w:r w:rsidR="00BA26FA">
        <w:t xml:space="preserve"> фирма 1с изменяет</w:t>
      </w:r>
      <w:r w:rsidR="00873B47">
        <w:t xml:space="preserve"> формат </w:t>
      </w:r>
      <w:r w:rsidR="00BA26FA">
        <w:t>выгрузки и загрузки</w:t>
      </w:r>
      <w:r w:rsidR="00873B47">
        <w:t>.</w:t>
      </w:r>
    </w:p>
    <w:p w:rsidR="002F4622" w:rsidRDefault="002F4622" w:rsidP="002F4622">
      <w:pPr>
        <w:pStyle w:val="a5"/>
        <w:numPr>
          <w:ilvl w:val="0"/>
          <w:numId w:val="7"/>
        </w:numPr>
      </w:pPr>
      <w:r w:rsidRPr="002F4622">
        <w:t>Скач</w:t>
      </w:r>
      <w:r w:rsidR="00243BA2">
        <w:t>иваем</w:t>
      </w:r>
      <w:r w:rsidRPr="002F4622">
        <w:t xml:space="preserve"> и устан</w:t>
      </w:r>
      <w:r w:rsidR="00243BA2">
        <w:t>авливаем</w:t>
      </w:r>
      <w:r w:rsidRPr="002F4622">
        <w:t xml:space="preserve"> </w:t>
      </w:r>
      <w:proofErr w:type="spellStart"/>
      <w:r w:rsidRPr="002F4622">
        <w:t>SourceTree</w:t>
      </w:r>
      <w:proofErr w:type="spellEnd"/>
      <w:r>
        <w:t xml:space="preserve"> - </w:t>
      </w:r>
      <w:r w:rsidRPr="002F4622">
        <w:t xml:space="preserve">программа нужна для отправки </w:t>
      </w:r>
      <w:r w:rsidR="00B35147">
        <w:t>изменений(</w:t>
      </w:r>
      <w:proofErr w:type="spellStart"/>
      <w:r w:rsidR="00B35147">
        <w:t>коммитов</w:t>
      </w:r>
      <w:proofErr w:type="spellEnd"/>
      <w:r w:rsidR="00B35147">
        <w:t>)</w:t>
      </w:r>
      <w:r w:rsidRPr="002F4622">
        <w:t xml:space="preserve"> </w:t>
      </w:r>
      <w:r w:rsidR="00413E6F">
        <w:t>в</w:t>
      </w:r>
      <w:r w:rsidRPr="002F4622">
        <w:t xml:space="preserve"> </w:t>
      </w:r>
      <w:proofErr w:type="spellStart"/>
      <w:r w:rsidRPr="002F4622">
        <w:t>Git</w:t>
      </w:r>
      <w:proofErr w:type="spellEnd"/>
      <w:r w:rsidRPr="002F4622">
        <w:t xml:space="preserve"> (или любую другую, но в примере будет рассказываться именно </w:t>
      </w:r>
      <w:proofErr w:type="spellStart"/>
      <w:r w:rsidRPr="002F4622">
        <w:t>SourceTree</w:t>
      </w:r>
      <w:proofErr w:type="spellEnd"/>
      <w:r w:rsidRPr="002F4622">
        <w:t>);</w:t>
      </w:r>
    </w:p>
    <w:p w:rsidR="002F4622" w:rsidRDefault="002F4622" w:rsidP="002F4622">
      <w:pPr>
        <w:pStyle w:val="a5"/>
        <w:numPr>
          <w:ilvl w:val="1"/>
          <w:numId w:val="7"/>
        </w:numPr>
      </w:pPr>
      <w:r w:rsidRPr="002F4622">
        <w:t xml:space="preserve">Ссылка для скачивания </w:t>
      </w:r>
      <w:hyperlink r:id="rId6" w:history="1">
        <w:r w:rsidRPr="00DF7232">
          <w:rPr>
            <w:rStyle w:val="a6"/>
          </w:rPr>
          <w:t>https://www.sourcetreeapp.com</w:t>
        </w:r>
      </w:hyperlink>
    </w:p>
    <w:p w:rsidR="00855B96" w:rsidRDefault="00855B96" w:rsidP="00855B96">
      <w:pPr>
        <w:pStyle w:val="a5"/>
        <w:numPr>
          <w:ilvl w:val="1"/>
          <w:numId w:val="7"/>
        </w:numPr>
      </w:pPr>
      <w:r>
        <w:t xml:space="preserve">При установке </w:t>
      </w:r>
      <w:proofErr w:type="spellStart"/>
      <w:r>
        <w:rPr>
          <w:lang w:val="en-US"/>
        </w:rPr>
        <w:t>SourceTree</w:t>
      </w:r>
      <w:proofErr w:type="spellEnd"/>
      <w:r w:rsidRPr="00855B96">
        <w:t xml:space="preserve"> </w:t>
      </w:r>
      <w:r>
        <w:t xml:space="preserve">если будут проблемы с авторизацией, тогда </w:t>
      </w:r>
      <w:proofErr w:type="spellStart"/>
      <w:r>
        <w:t>авторизируйтесь</w:t>
      </w:r>
      <w:proofErr w:type="spellEnd"/>
      <w:r>
        <w:t xml:space="preserve"> с помощью </w:t>
      </w:r>
      <w:r>
        <w:rPr>
          <w:lang w:val="en-US"/>
        </w:rPr>
        <w:t>Google</w:t>
      </w:r>
      <w:r>
        <w:t>. И установка продолжится.</w:t>
      </w:r>
    </w:p>
    <w:p w:rsidR="002F4622" w:rsidRPr="00CD5653" w:rsidRDefault="002F4622" w:rsidP="002F4622">
      <w:pPr>
        <w:pStyle w:val="a5"/>
        <w:numPr>
          <w:ilvl w:val="0"/>
          <w:numId w:val="7"/>
        </w:numPr>
      </w:pPr>
      <w:r>
        <w:t>Регистрируемся на https://github.com</w:t>
      </w:r>
    </w:p>
    <w:p w:rsidR="002F4622" w:rsidRDefault="005A345D" w:rsidP="002F4622">
      <w:pPr>
        <w:ind w:firstLine="708"/>
      </w:pPr>
      <w:r>
        <w:t>Для этого пример</w:t>
      </w:r>
      <w:r w:rsidR="00B21C86">
        <w:t>а</w:t>
      </w:r>
      <w:r>
        <w:t xml:space="preserve"> с</w:t>
      </w:r>
      <w:r w:rsidR="002F4622">
        <w:t xml:space="preserve">оздал специального пользователя </w:t>
      </w:r>
      <w:proofErr w:type="spellStart"/>
      <w:r w:rsidR="002F4622" w:rsidRPr="008241D0">
        <w:t>ForInfostart</w:t>
      </w:r>
      <w:proofErr w:type="spellEnd"/>
    </w:p>
    <w:p w:rsidR="0020227D" w:rsidRPr="008241D0" w:rsidRDefault="0020227D" w:rsidP="0020227D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3D420F" wp14:editId="52357E89">
            <wp:extent cx="3683000" cy="308037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251" cy="30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2" w:rsidRDefault="0020046C" w:rsidP="0020046C">
      <w:pPr>
        <w:pStyle w:val="a5"/>
        <w:numPr>
          <w:ilvl w:val="0"/>
          <w:numId w:val="7"/>
        </w:numPr>
      </w:pPr>
      <w:r w:rsidRPr="0020046C">
        <w:t>Скач</w:t>
      </w:r>
      <w:r w:rsidR="00FD0923">
        <w:t>иваем</w:t>
      </w:r>
      <w:r w:rsidRPr="0020046C">
        <w:t xml:space="preserve"> и </w:t>
      </w:r>
      <w:proofErr w:type="spellStart"/>
      <w:r w:rsidRPr="0020046C">
        <w:t>устан</w:t>
      </w:r>
      <w:proofErr w:type="spellEnd"/>
      <w:r w:rsidR="004A0BD4">
        <w:rPr>
          <w:lang w:val="en-US"/>
        </w:rPr>
        <w:t>а</w:t>
      </w:r>
      <w:r w:rsidRPr="0020046C">
        <w:t>в</w:t>
      </w:r>
      <w:r w:rsidR="00FD0923">
        <w:t>ливаем</w:t>
      </w:r>
      <w:r w:rsidRPr="0020046C">
        <w:t xml:space="preserve"> GIT</w:t>
      </w:r>
    </w:p>
    <w:p w:rsidR="0020046C" w:rsidRDefault="0020046C" w:rsidP="009078CA">
      <w:pPr>
        <w:pStyle w:val="a5"/>
        <w:numPr>
          <w:ilvl w:val="1"/>
          <w:numId w:val="7"/>
        </w:numPr>
      </w:pPr>
      <w:r w:rsidRPr="0020046C">
        <w:t xml:space="preserve">Заходим на официальный сайт </w:t>
      </w:r>
      <w:proofErr w:type="spellStart"/>
      <w:r w:rsidRPr="0020046C">
        <w:t>Git</w:t>
      </w:r>
      <w:proofErr w:type="spellEnd"/>
      <w:r w:rsidRPr="0020046C">
        <w:t xml:space="preserve"> и скачиваем последнюю версию </w:t>
      </w:r>
      <w:proofErr w:type="spellStart"/>
      <w:r w:rsidRPr="0020046C">
        <w:t>git</w:t>
      </w:r>
      <w:proofErr w:type="spellEnd"/>
      <w:r w:rsidRPr="0020046C">
        <w:t xml:space="preserve"> для </w:t>
      </w:r>
      <w:proofErr w:type="spellStart"/>
      <w:r w:rsidRPr="0020046C">
        <w:t>windows</w:t>
      </w:r>
      <w:proofErr w:type="spellEnd"/>
      <w:r w:rsidRPr="0020046C">
        <w:t>.</w:t>
      </w:r>
      <w:r w:rsidR="009078CA">
        <w:t xml:space="preserve"> </w:t>
      </w:r>
      <w:r w:rsidR="009078CA" w:rsidRPr="009078CA">
        <w:t xml:space="preserve">Официальный сайт </w:t>
      </w:r>
      <w:proofErr w:type="spellStart"/>
      <w:r w:rsidR="009078CA" w:rsidRPr="009078CA">
        <w:t>Git</w:t>
      </w:r>
      <w:proofErr w:type="spellEnd"/>
      <w:r w:rsidR="009078CA" w:rsidRPr="009078CA">
        <w:t xml:space="preserve"> </w:t>
      </w:r>
      <w:hyperlink r:id="rId8" w:history="1">
        <w:r w:rsidR="009078CA" w:rsidRPr="00DF7232">
          <w:rPr>
            <w:rStyle w:val="a6"/>
          </w:rPr>
          <w:t>http://git-scm.com/</w:t>
        </w:r>
      </w:hyperlink>
    </w:p>
    <w:p w:rsidR="0020046C" w:rsidRDefault="009078CA" w:rsidP="009078CA">
      <w:pPr>
        <w:pStyle w:val="a5"/>
        <w:numPr>
          <w:ilvl w:val="1"/>
          <w:numId w:val="7"/>
        </w:numPr>
      </w:pPr>
      <w:r w:rsidRPr="009078CA">
        <w:t xml:space="preserve">При установке используем </w:t>
      </w:r>
      <w:proofErr w:type="gramStart"/>
      <w:r w:rsidRPr="009078CA">
        <w:t>Далее</w:t>
      </w:r>
      <w:proofErr w:type="gramEnd"/>
      <w:r w:rsidRPr="009078CA">
        <w:t xml:space="preserve"> </w:t>
      </w:r>
      <w:r w:rsidR="0066232E">
        <w:t>–</w:t>
      </w:r>
      <w:r w:rsidRPr="009078CA">
        <w:t xml:space="preserve"> Далее</w:t>
      </w:r>
    </w:p>
    <w:p w:rsidR="0020046C" w:rsidRDefault="0066232E" w:rsidP="0066232E">
      <w:pPr>
        <w:pStyle w:val="a5"/>
        <w:numPr>
          <w:ilvl w:val="1"/>
          <w:numId w:val="7"/>
        </w:numPr>
      </w:pPr>
      <w:r w:rsidRPr="0066232E">
        <w:t xml:space="preserve">Пошаговая инструкция как установить GIT от </w:t>
      </w:r>
      <w:proofErr w:type="spellStart"/>
      <w:r w:rsidRPr="0066232E">
        <w:t>rtnm</w:t>
      </w:r>
      <w:proofErr w:type="spellEnd"/>
      <w:r w:rsidRPr="0066232E">
        <w:t xml:space="preserve"> https://bitbucket.org/rtnm/gittertutorial - необходимо смотреть раздел Установка </w:t>
      </w:r>
      <w:proofErr w:type="spellStart"/>
      <w:r w:rsidRPr="0066232E">
        <w:t>Git</w:t>
      </w:r>
      <w:proofErr w:type="spellEnd"/>
    </w:p>
    <w:p w:rsidR="00A7797B" w:rsidRDefault="00A7797B" w:rsidP="00A7797B">
      <w:pPr>
        <w:pStyle w:val="2"/>
        <w:jc w:val="left"/>
      </w:pPr>
      <w:r>
        <w:t>Подготовка среды</w:t>
      </w:r>
      <w:r w:rsidR="008B20F5">
        <w:t xml:space="preserve"> для разработки</w:t>
      </w:r>
    </w:p>
    <w:p w:rsidR="00AA40EC" w:rsidRPr="00D339D8" w:rsidRDefault="006D3B92" w:rsidP="00AA40EC">
      <w:r>
        <w:t>В первую очередь создаем папку на диске, где буде</w:t>
      </w:r>
      <w:r w:rsidR="006E2AC9">
        <w:t>т</w:t>
      </w:r>
      <w:r>
        <w:t xml:space="preserve"> хранится исходники и весь проект. При этом важно</w:t>
      </w:r>
      <w:r w:rsidR="0012187C">
        <w:t xml:space="preserve"> учесть, что</w:t>
      </w:r>
      <w:r>
        <w:t xml:space="preserve"> чем короче путь,</w:t>
      </w:r>
      <w:r w:rsidR="00D64D31">
        <w:t xml:space="preserve"> тем лучше. Есть ограничение в</w:t>
      </w:r>
      <w:r>
        <w:t xml:space="preserve"> </w:t>
      </w:r>
      <w:r>
        <w:rPr>
          <w:lang w:val="en-US"/>
        </w:rPr>
        <w:t>Windows</w:t>
      </w:r>
      <w:r w:rsidR="00D64D31">
        <w:t xml:space="preserve"> на длину пути и файлов</w:t>
      </w:r>
      <w:r w:rsidR="00A80092">
        <w:t>.</w:t>
      </w:r>
      <w:r w:rsidRPr="006D3B92">
        <w:t xml:space="preserve"> </w:t>
      </w:r>
      <w:r w:rsidR="00A80092">
        <w:t xml:space="preserve">С учетом того, что </w:t>
      </w:r>
      <w:r w:rsidR="00D64D31">
        <w:t>в 1с часто бывают</w:t>
      </w:r>
      <w:r>
        <w:t xml:space="preserve"> длинные имена </w:t>
      </w:r>
      <w:r w:rsidR="00D64D31">
        <w:t>метаданных</w:t>
      </w:r>
      <w:r w:rsidR="00A80092">
        <w:t xml:space="preserve"> это может быть проблемой</w:t>
      </w:r>
      <w:r w:rsidR="00D64D31">
        <w:t xml:space="preserve">. В </w:t>
      </w:r>
      <w:r w:rsidR="00470E61">
        <w:t>общем</w:t>
      </w:r>
      <w:r>
        <w:t xml:space="preserve"> создаем папку на диске </w:t>
      </w:r>
      <w:bookmarkStart w:id="0" w:name="OLE_LINK4"/>
      <w:bookmarkStart w:id="1" w:name="OLE_LINK5"/>
      <w:bookmarkStart w:id="2" w:name="OLE_LINK6"/>
      <w:r>
        <w:rPr>
          <w:lang w:val="en-US"/>
        </w:rPr>
        <w:t>D</w:t>
      </w:r>
      <w:r w:rsidRPr="00D339D8">
        <w:t>:\</w:t>
      </w:r>
      <w:r>
        <w:rPr>
          <w:lang w:val="en-US"/>
        </w:rPr>
        <w:t>Rep</w:t>
      </w:r>
      <w:r w:rsidRPr="00D339D8">
        <w:t>\</w:t>
      </w:r>
      <w:r>
        <w:rPr>
          <w:lang w:val="en-US"/>
        </w:rPr>
        <w:t>Tasks</w:t>
      </w:r>
      <w:r w:rsidRPr="00D339D8">
        <w:t>\</w:t>
      </w:r>
      <w:bookmarkEnd w:id="0"/>
      <w:bookmarkEnd w:id="1"/>
      <w:bookmarkEnd w:id="2"/>
    </w:p>
    <w:p w:rsidR="00483956" w:rsidRDefault="00483956" w:rsidP="00AA40EC">
      <w:r>
        <w:t xml:space="preserve">Теперь нам надо загрузить в эту папку нужный нам </w:t>
      </w:r>
      <w:proofErr w:type="spellStart"/>
      <w:r>
        <w:t>репозит</w:t>
      </w:r>
      <w:r w:rsidR="00C612ED">
        <w:t>о</w:t>
      </w:r>
      <w:r>
        <w:t>рий</w:t>
      </w:r>
      <w:proofErr w:type="spellEnd"/>
      <w:r>
        <w:t xml:space="preserve">. </w:t>
      </w:r>
    </w:p>
    <w:p w:rsidR="00483956" w:rsidRDefault="00483956" w:rsidP="00AA40EC">
      <w:r>
        <w:t xml:space="preserve">Для этого заходим в браузер, открываем ссылку </w:t>
      </w:r>
      <w:hyperlink r:id="rId9" w:history="1">
        <w:r w:rsidRPr="00DF7232">
          <w:rPr>
            <w:rStyle w:val="a6"/>
          </w:rPr>
          <w:t>https://github.com/BlizD/Tasks</w:t>
        </w:r>
      </w:hyperlink>
      <w:r>
        <w:t>.</w:t>
      </w:r>
    </w:p>
    <w:p w:rsidR="00483956" w:rsidRDefault="00483956" w:rsidP="00AA40EC">
      <w:r>
        <w:t xml:space="preserve">Далее ставим звезду </w:t>
      </w:r>
    </w:p>
    <w:p w:rsidR="00483956" w:rsidRDefault="00483956" w:rsidP="00483956">
      <w:pPr>
        <w:jc w:val="center"/>
      </w:pPr>
      <w:r>
        <w:rPr>
          <w:noProof/>
          <w:lang w:eastAsia="ru-RU"/>
        </w:rPr>
        <w:drawing>
          <wp:inline distT="0" distB="0" distL="0" distR="0" wp14:anchorId="6EA340F1" wp14:editId="689A5F6E">
            <wp:extent cx="2948485" cy="6159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717" cy="6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56" w:rsidRDefault="00483956" w:rsidP="00AA40EC">
      <w:r>
        <w:t>Ладно, ладно шучу, пункт</w:t>
      </w:r>
      <w:r w:rsidR="00835626">
        <w:t xml:space="preserve"> со звездой</w:t>
      </w:r>
      <w:r>
        <w:t xml:space="preserve"> вообще не обязателен =)</w:t>
      </w:r>
    </w:p>
    <w:p w:rsidR="00483956" w:rsidRPr="00B6766F" w:rsidRDefault="00C66CB8" w:rsidP="00AA40EC">
      <w:r>
        <w:t>По правде,</w:t>
      </w:r>
      <w:r w:rsidR="00B6766F">
        <w:t xml:space="preserve"> н</w:t>
      </w:r>
      <w:r w:rsidR="00483956">
        <w:t xml:space="preserve">ам нужна кнопка </w:t>
      </w:r>
      <w:r w:rsidR="00483956">
        <w:rPr>
          <w:lang w:val="en-US"/>
        </w:rPr>
        <w:t>Fork</w:t>
      </w:r>
      <w:r w:rsidR="00B6766F">
        <w:t>, жмем на нее</w:t>
      </w:r>
    </w:p>
    <w:p w:rsidR="00483956" w:rsidRPr="00483956" w:rsidRDefault="00483956" w:rsidP="0048395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88ABD3" wp14:editId="5EC3D600">
            <wp:extent cx="2984500" cy="623474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600" cy="6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C" w:rsidRPr="00D556E5" w:rsidRDefault="00D556E5" w:rsidP="005C2CC5">
      <w:r>
        <w:t xml:space="preserve">Теперь копия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Tasks</w:t>
      </w:r>
      <w:r w:rsidRPr="00D556E5">
        <w:t xml:space="preserve"> </w:t>
      </w:r>
      <w:r>
        <w:t xml:space="preserve">переехала к </w:t>
      </w:r>
      <w:r w:rsidR="002C7A8F">
        <w:t>нашему пользователю</w:t>
      </w:r>
      <w:r w:rsidR="00187D88">
        <w:t xml:space="preserve"> </w:t>
      </w:r>
      <w:proofErr w:type="spellStart"/>
      <w:r w:rsidR="00187D88">
        <w:rPr>
          <w:lang w:val="en-US"/>
        </w:rPr>
        <w:t>ForInfostart</w:t>
      </w:r>
      <w:proofErr w:type="spellEnd"/>
      <w:r>
        <w:t xml:space="preserve">: </w:t>
      </w:r>
    </w:p>
    <w:p w:rsidR="00FC3B7B" w:rsidRDefault="004B7791" w:rsidP="00D556E5">
      <w:pPr>
        <w:jc w:val="center"/>
      </w:pPr>
      <w:r>
        <w:rPr>
          <w:noProof/>
          <w:lang w:eastAsia="ru-RU"/>
        </w:rPr>
        <w:drawing>
          <wp:inline distT="0" distB="0" distL="0" distR="0" wp14:anchorId="12EBAB78" wp14:editId="756BAE73">
            <wp:extent cx="4167658" cy="38481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948" cy="38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7B" w:rsidRPr="006771F6" w:rsidRDefault="00FE6B65" w:rsidP="002056B3">
      <w:r>
        <w:t xml:space="preserve">Далее нам надо загрузить </w:t>
      </w:r>
      <w:r w:rsidR="00116318">
        <w:t xml:space="preserve">наш </w:t>
      </w:r>
      <w:proofErr w:type="spellStart"/>
      <w:r>
        <w:t>репозиторий</w:t>
      </w:r>
      <w:proofErr w:type="spellEnd"/>
      <w:r>
        <w:t xml:space="preserve"> в созданную нами папку на диске</w:t>
      </w:r>
      <w:r w:rsidR="006771F6">
        <w:t xml:space="preserve"> </w:t>
      </w:r>
      <w:r w:rsidR="006771F6">
        <w:rPr>
          <w:lang w:val="en-US"/>
        </w:rPr>
        <w:t>D</w:t>
      </w:r>
      <w:r w:rsidR="006771F6" w:rsidRPr="006771F6">
        <w:t>:\</w:t>
      </w:r>
      <w:r w:rsidR="006771F6">
        <w:rPr>
          <w:lang w:val="en-US"/>
        </w:rPr>
        <w:t>Rep</w:t>
      </w:r>
      <w:r w:rsidR="006771F6" w:rsidRPr="006771F6">
        <w:t>\</w:t>
      </w:r>
      <w:r w:rsidR="006771F6">
        <w:rPr>
          <w:lang w:val="en-US"/>
        </w:rPr>
        <w:t>Tasks</w:t>
      </w:r>
      <w:r w:rsidR="006771F6" w:rsidRPr="006771F6">
        <w:t>\</w:t>
      </w:r>
    </w:p>
    <w:p w:rsidR="00186151" w:rsidRPr="00D067E6" w:rsidRDefault="00186151" w:rsidP="002056B3">
      <w:r>
        <w:t xml:space="preserve">Заходим по ссылке </w:t>
      </w:r>
      <w:hyperlink r:id="rId13" w:history="1">
        <w:r w:rsidRPr="00DF7232">
          <w:rPr>
            <w:rStyle w:val="a6"/>
          </w:rPr>
          <w:t>https://github.com/ForInfostart/Tasks</w:t>
        </w:r>
      </w:hyperlink>
      <w:r>
        <w:t xml:space="preserve"> и жмем кнопку </w:t>
      </w:r>
      <w:r w:rsidR="00D067E6" w:rsidRPr="00D067E6">
        <w:t>«</w:t>
      </w:r>
      <w:r w:rsidR="00D067E6">
        <w:rPr>
          <w:lang w:val="en-US"/>
        </w:rPr>
        <w:t>Clone</w:t>
      </w:r>
      <w:r w:rsidR="00D067E6" w:rsidRPr="00D067E6">
        <w:t xml:space="preserve"> </w:t>
      </w:r>
      <w:r w:rsidR="00D067E6">
        <w:rPr>
          <w:lang w:val="en-US"/>
        </w:rPr>
        <w:t>or</w:t>
      </w:r>
      <w:r w:rsidR="00D067E6" w:rsidRPr="00D067E6">
        <w:t xml:space="preserve"> </w:t>
      </w:r>
      <w:r w:rsidR="00D067E6">
        <w:rPr>
          <w:lang w:val="en-US"/>
        </w:rPr>
        <w:t>download</w:t>
      </w:r>
      <w:r w:rsidR="00D067E6" w:rsidRPr="00D067E6">
        <w:t>»</w:t>
      </w:r>
      <w:r w:rsidR="00A56B1A">
        <w:t xml:space="preserve"> копируем путь «</w:t>
      </w:r>
      <w:r w:rsidR="00A56B1A" w:rsidRPr="00A56B1A">
        <w:t>https://github.com/ForInfostart/Tasks.git</w:t>
      </w:r>
      <w:r w:rsidR="00A56B1A">
        <w:t>»</w:t>
      </w:r>
    </w:p>
    <w:p w:rsidR="002F2ACC" w:rsidRPr="00186151" w:rsidRDefault="00186151" w:rsidP="00186151">
      <w:pPr>
        <w:jc w:val="center"/>
      </w:pPr>
      <w:r>
        <w:rPr>
          <w:noProof/>
          <w:lang w:eastAsia="ru-RU"/>
        </w:rPr>
        <w:drawing>
          <wp:inline distT="0" distB="0" distL="0" distR="0" wp14:anchorId="13B970B4" wp14:editId="194D46C9">
            <wp:extent cx="3536950" cy="228370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29" cy="22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BA" w:rsidRPr="00712594" w:rsidRDefault="00F10FBA" w:rsidP="00F10FBA">
      <w:bookmarkStart w:id="3" w:name="OLE_LINK2"/>
      <w:bookmarkStart w:id="4" w:name="OLE_LINK3"/>
      <w:r>
        <w:t>Запускаем</w:t>
      </w:r>
      <w:r w:rsidRPr="00AC0471">
        <w:t xml:space="preserve"> </w:t>
      </w:r>
      <w:proofErr w:type="spellStart"/>
      <w:r>
        <w:rPr>
          <w:lang w:val="en-US"/>
        </w:rPr>
        <w:t>SourseTree</w:t>
      </w:r>
      <w:proofErr w:type="spellEnd"/>
      <w:r w:rsidRPr="00AC0471">
        <w:t xml:space="preserve"> </w:t>
      </w:r>
      <w:r w:rsidR="009C2BD7">
        <w:t>жмем добавить (+).</w:t>
      </w:r>
    </w:p>
    <w:bookmarkEnd w:id="3"/>
    <w:bookmarkEnd w:id="4"/>
    <w:p w:rsidR="00F10FBA" w:rsidRDefault="003571DE" w:rsidP="003571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515080" wp14:editId="6454906D">
            <wp:extent cx="4455633" cy="35560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7" cy="35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DE" w:rsidRDefault="003571DE" w:rsidP="002056B3">
      <w:r>
        <w:t>Заполняем скопированную ссылку, путь к нашей папке и жмем кнопку «Клонировать»</w:t>
      </w:r>
    </w:p>
    <w:p w:rsidR="00712594" w:rsidRDefault="00240CE5" w:rsidP="002056B3">
      <w:r>
        <w:t xml:space="preserve">Давайте проверим появились ли файлы проекта в нашей папке. Откроем папку </w:t>
      </w:r>
      <w:bookmarkStart w:id="5" w:name="OLE_LINK7"/>
      <w:bookmarkStart w:id="6" w:name="OLE_LINK8"/>
      <w:r>
        <w:rPr>
          <w:lang w:val="en-US"/>
        </w:rPr>
        <w:t>D</w:t>
      </w:r>
      <w:r w:rsidRPr="00240CE5">
        <w:t>:\</w:t>
      </w:r>
      <w:r>
        <w:rPr>
          <w:lang w:val="en-US"/>
        </w:rPr>
        <w:t>Rep</w:t>
      </w:r>
      <w:r w:rsidRPr="00240CE5">
        <w:t>\</w:t>
      </w:r>
      <w:r>
        <w:rPr>
          <w:lang w:val="en-US"/>
        </w:rPr>
        <w:t>Tasks</w:t>
      </w:r>
      <w:r w:rsidRPr="00240CE5">
        <w:t>\</w:t>
      </w:r>
      <w:bookmarkEnd w:id="5"/>
      <w:bookmarkEnd w:id="6"/>
    </w:p>
    <w:p w:rsidR="00736BCE" w:rsidRDefault="00171ACE" w:rsidP="00171ACE">
      <w:pPr>
        <w:jc w:val="center"/>
      </w:pPr>
      <w:r>
        <w:rPr>
          <w:noProof/>
          <w:lang w:eastAsia="ru-RU"/>
        </w:rPr>
        <w:drawing>
          <wp:inline distT="0" distB="0" distL="0" distR="0" wp14:anchorId="3C9DD23C" wp14:editId="5573D9B4">
            <wp:extent cx="4494363" cy="232544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593" cy="23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FD" w:rsidRDefault="009140FD" w:rsidP="00A73F6D">
      <w:pPr>
        <w:jc w:val="left"/>
      </w:pPr>
      <w:r>
        <w:t xml:space="preserve">Сменим ветку </w:t>
      </w:r>
      <w:r>
        <w:rPr>
          <w:lang w:val="en-US"/>
        </w:rPr>
        <w:t>Master</w:t>
      </w:r>
      <w:r>
        <w:t xml:space="preserve">, на ветку </w:t>
      </w:r>
      <w:proofErr w:type="spellStart"/>
      <w:r>
        <w:rPr>
          <w:lang w:val="en-US"/>
        </w:rPr>
        <w:t>Develope</w:t>
      </w:r>
      <w:proofErr w:type="spellEnd"/>
      <w:r w:rsidRPr="009140FD">
        <w:t xml:space="preserve"> </w:t>
      </w:r>
      <w:r>
        <w:t xml:space="preserve">в программе </w:t>
      </w:r>
      <w:proofErr w:type="spellStart"/>
      <w:r>
        <w:rPr>
          <w:lang w:val="en-US"/>
        </w:rPr>
        <w:t>SourceTree</w:t>
      </w:r>
      <w:proofErr w:type="spellEnd"/>
      <w:r>
        <w:t xml:space="preserve">, для этого жмем </w:t>
      </w:r>
      <w:r w:rsidR="000A0895">
        <w:t xml:space="preserve">двойным кликом </w:t>
      </w:r>
      <w:r>
        <w:t xml:space="preserve">«Внешние ветки – </w:t>
      </w:r>
      <w:r>
        <w:rPr>
          <w:lang w:val="en-US"/>
        </w:rPr>
        <w:t>Origin</w:t>
      </w:r>
      <w:r w:rsidRPr="009140FD">
        <w:t xml:space="preserve"> </w:t>
      </w:r>
      <w:r>
        <w:t>–</w:t>
      </w:r>
      <w:r w:rsidRPr="009140FD">
        <w:t xml:space="preserve"> </w:t>
      </w:r>
      <w:proofErr w:type="spellStart"/>
      <w:r>
        <w:rPr>
          <w:lang w:val="en-US"/>
        </w:rPr>
        <w:t>Develope</w:t>
      </w:r>
      <w:proofErr w:type="spellEnd"/>
      <w:r>
        <w:t>»</w:t>
      </w:r>
      <w:r w:rsidR="0044145F">
        <w:t xml:space="preserve"> в открывшемся окне жмем ОК.</w:t>
      </w:r>
    </w:p>
    <w:p w:rsidR="006041D7" w:rsidRPr="009140FD" w:rsidRDefault="006041D7" w:rsidP="006041D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B53E2F" wp14:editId="14887D8A">
            <wp:extent cx="3519578" cy="1552533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791" cy="15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A" w:rsidRPr="00482CAA" w:rsidRDefault="0016307A" w:rsidP="00A73F6D">
      <w:pPr>
        <w:jc w:val="left"/>
      </w:pPr>
      <w:r>
        <w:t>Теперь необходимо создать пустую баз</w:t>
      </w:r>
      <w:r w:rsidR="009E73E5">
        <w:t xml:space="preserve">у 1с. </w:t>
      </w:r>
      <w:r w:rsidR="00BD644D">
        <w:t>Далее</w:t>
      </w:r>
      <w:r w:rsidR="009E73E5">
        <w:t xml:space="preserve"> заходим в конфигуратор</w:t>
      </w:r>
      <w:r w:rsidR="00BD644D">
        <w:t xml:space="preserve"> и</w:t>
      </w:r>
      <w:r w:rsidR="009E73E5">
        <w:t xml:space="preserve"> </w:t>
      </w:r>
      <w:r w:rsidR="00BD644D">
        <w:t>ж</w:t>
      </w:r>
      <w:r w:rsidR="009E73E5">
        <w:t xml:space="preserve">мем Конфигурация – Загрузить конфигурацию из файлов и выбираем папку </w:t>
      </w:r>
      <w:r w:rsidR="009E73E5" w:rsidRPr="009E73E5">
        <w:rPr>
          <w:lang w:val="en-US"/>
        </w:rPr>
        <w:t>D</w:t>
      </w:r>
      <w:r w:rsidR="009E73E5" w:rsidRPr="009E73E5">
        <w:t>:\</w:t>
      </w:r>
      <w:r w:rsidR="009E73E5" w:rsidRPr="009E73E5">
        <w:rPr>
          <w:lang w:val="en-US"/>
        </w:rPr>
        <w:t>Rep</w:t>
      </w:r>
      <w:r w:rsidR="009E73E5" w:rsidRPr="009E73E5">
        <w:t>\</w:t>
      </w:r>
      <w:r w:rsidR="009E73E5" w:rsidRPr="009E73E5">
        <w:rPr>
          <w:lang w:val="en-US"/>
        </w:rPr>
        <w:t>Tasks</w:t>
      </w:r>
      <w:r w:rsidR="009E73E5" w:rsidRPr="009E73E5">
        <w:t>\</w:t>
      </w:r>
      <w:proofErr w:type="spellStart"/>
      <w:r w:rsidR="009E73E5" w:rsidRPr="009E73E5">
        <w:rPr>
          <w:lang w:val="en-US"/>
        </w:rPr>
        <w:t>src</w:t>
      </w:r>
      <w:proofErr w:type="spellEnd"/>
      <w:r w:rsidR="009E73E5" w:rsidRPr="009E73E5">
        <w:t>\</w:t>
      </w:r>
      <w:proofErr w:type="spellStart"/>
      <w:r w:rsidR="009E73E5" w:rsidRPr="009E73E5">
        <w:rPr>
          <w:lang w:val="en-US"/>
        </w:rPr>
        <w:t>cf</w:t>
      </w:r>
      <w:proofErr w:type="spellEnd"/>
      <w:r w:rsidR="00482CAA">
        <w:t xml:space="preserve"> жмем кнопку «Выполнить»:</w:t>
      </w:r>
    </w:p>
    <w:p w:rsidR="009E73E5" w:rsidRDefault="009E73E5" w:rsidP="009E73E5">
      <w:pPr>
        <w:jc w:val="center"/>
      </w:pPr>
      <w:r>
        <w:rPr>
          <w:noProof/>
          <w:lang w:eastAsia="ru-RU"/>
        </w:rPr>
        <w:drawing>
          <wp:inline distT="0" distB="0" distL="0" distR="0" wp14:anchorId="76E87EFD" wp14:editId="1DFA3D15">
            <wp:extent cx="3740150" cy="123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967" cy="12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DC" w:rsidRDefault="00EA4672" w:rsidP="009E73E5">
      <w:r>
        <w:t>После загрузки, откроется окно с предупреждениями,</w:t>
      </w:r>
      <w:r w:rsidR="00AF278A">
        <w:t xml:space="preserve"> пока</w:t>
      </w:r>
      <w:r>
        <w:t xml:space="preserve"> просто</w:t>
      </w:r>
      <w:r w:rsidR="00AF278A">
        <w:t xml:space="preserve"> игнорируем и просто жмем принять</w:t>
      </w:r>
      <w:r>
        <w:t xml:space="preserve">. </w:t>
      </w:r>
      <w:r w:rsidR="00445FBA">
        <w:t xml:space="preserve">Если кто </w:t>
      </w:r>
      <w:r w:rsidR="00F10906">
        <w:t>знает,</w:t>
      </w:r>
      <w:r w:rsidR="00445FBA">
        <w:t xml:space="preserve"> как победить это окно с предупреждениями скажите пожалуйста =).</w:t>
      </w:r>
    </w:p>
    <w:p w:rsidR="00B63ADC" w:rsidRDefault="00B63ADC" w:rsidP="00B63AD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428DE9" wp14:editId="5F2F2FAD">
            <wp:extent cx="6120130" cy="746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E5" w:rsidRDefault="00EA4672" w:rsidP="009E73E5">
      <w:r>
        <w:t>Далее жмем</w:t>
      </w:r>
      <w:r w:rsidR="00AF278A">
        <w:t xml:space="preserve"> обновить</w:t>
      </w:r>
      <w:r w:rsidR="00B64EB5">
        <w:t xml:space="preserve"> конфигурацию ИБ.</w:t>
      </w:r>
    </w:p>
    <w:p w:rsidR="000068F1" w:rsidRDefault="000068F1" w:rsidP="009E73E5">
      <w:proofErr w:type="spellStart"/>
      <w:r>
        <w:t>Фуууххх</w:t>
      </w:r>
      <w:proofErr w:type="spellEnd"/>
      <w:r>
        <w:t xml:space="preserve"> вот только теперь можно кодировать в 1с как обычно =)</w:t>
      </w:r>
    </w:p>
    <w:p w:rsidR="001E4819" w:rsidRDefault="001E4819" w:rsidP="001E4819">
      <w:r>
        <w:t xml:space="preserve">Если кто уже устал к этому моменту, предлагаю сделать перекур и пойти подышать </w:t>
      </w:r>
      <w:r w:rsidR="002103FC">
        <w:t xml:space="preserve">и </w:t>
      </w:r>
      <w:r>
        <w:t xml:space="preserve">чайку попить. </w:t>
      </w:r>
    </w:p>
    <w:p w:rsidR="001E4819" w:rsidRPr="00EE7786" w:rsidRDefault="001E4819" w:rsidP="001E4819">
      <w:r>
        <w:t>Отдохнули поехали дальше</w:t>
      </w:r>
    </w:p>
    <w:p w:rsidR="00A4690D" w:rsidRDefault="00B41907" w:rsidP="00B41907">
      <w:pPr>
        <w:pStyle w:val="2"/>
        <w:jc w:val="left"/>
      </w:pPr>
      <w:r>
        <w:t xml:space="preserve">Как залить наш код в </w:t>
      </w:r>
      <w:r w:rsidR="009C4E97">
        <w:t xml:space="preserve">наш </w:t>
      </w:r>
      <w:proofErr w:type="spellStart"/>
      <w:r w:rsidR="009C4E97">
        <w:t>форк</w:t>
      </w:r>
      <w:proofErr w:type="spellEnd"/>
    </w:p>
    <w:p w:rsidR="009C4E97" w:rsidRDefault="009C4E97" w:rsidP="009C4E97">
      <w:r>
        <w:t xml:space="preserve">Кодируем нашу задачу, проверяем ее, радуемся полученному результату.  </w:t>
      </w:r>
    </w:p>
    <w:p w:rsidR="001C184A" w:rsidRDefault="001C184A" w:rsidP="001C184A">
      <w:r>
        <w:t>Теперь пора залить наш</w:t>
      </w:r>
      <w:r w:rsidR="001E7870">
        <w:t>и изменения</w:t>
      </w:r>
      <w:r>
        <w:t xml:space="preserve"> </w:t>
      </w:r>
      <w:r w:rsidR="00F00F9B">
        <w:t>в</w:t>
      </w:r>
      <w:r w:rsidR="001E7870">
        <w:t xml:space="preserve"> наш</w:t>
      </w:r>
      <w:r w:rsidR="00F00F9B">
        <w:t xml:space="preserve"> </w:t>
      </w:r>
      <w:proofErr w:type="spellStart"/>
      <w:r w:rsidR="00F00F9B">
        <w:t>форк</w:t>
      </w:r>
      <w:proofErr w:type="spellEnd"/>
      <w:r>
        <w:t xml:space="preserve">. </w:t>
      </w:r>
      <w:r w:rsidR="00DF4548">
        <w:t xml:space="preserve">Для этого в конфигураторе жмем кнопку «Конфигурация – Выгрузить конфигурацию в файлы» указываем путь </w:t>
      </w:r>
      <w:r w:rsidR="00DF4548" w:rsidRPr="009E73E5">
        <w:rPr>
          <w:lang w:val="en-US"/>
        </w:rPr>
        <w:t>D</w:t>
      </w:r>
      <w:r w:rsidR="00DF4548" w:rsidRPr="009E73E5">
        <w:t>:\</w:t>
      </w:r>
      <w:r w:rsidR="00DF4548" w:rsidRPr="009E73E5">
        <w:rPr>
          <w:lang w:val="en-US"/>
        </w:rPr>
        <w:t>Rep</w:t>
      </w:r>
      <w:r w:rsidR="00DF4548" w:rsidRPr="009E73E5">
        <w:t>\</w:t>
      </w:r>
      <w:r w:rsidR="00DF4548" w:rsidRPr="009E73E5">
        <w:rPr>
          <w:lang w:val="en-US"/>
        </w:rPr>
        <w:t>Tasks</w:t>
      </w:r>
      <w:r w:rsidR="00DF4548" w:rsidRPr="009E73E5">
        <w:t>\</w:t>
      </w:r>
      <w:proofErr w:type="spellStart"/>
      <w:r w:rsidR="00DF4548" w:rsidRPr="009E73E5">
        <w:rPr>
          <w:lang w:val="en-US"/>
        </w:rPr>
        <w:t>src</w:t>
      </w:r>
      <w:proofErr w:type="spellEnd"/>
      <w:r w:rsidR="00DF4548" w:rsidRPr="009E73E5">
        <w:t>\</w:t>
      </w:r>
      <w:proofErr w:type="spellStart"/>
      <w:r w:rsidR="00DF4548" w:rsidRPr="009E73E5">
        <w:rPr>
          <w:lang w:val="en-US"/>
        </w:rPr>
        <w:t>cf</w:t>
      </w:r>
      <w:proofErr w:type="spellEnd"/>
      <w:r w:rsidR="00C171AD">
        <w:t>.</w:t>
      </w:r>
    </w:p>
    <w:p w:rsidR="00C171AD" w:rsidRDefault="00C171AD" w:rsidP="001C184A">
      <w:r>
        <w:lastRenderedPageBreak/>
        <w:t xml:space="preserve">Теперь нам надо сделать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rPr>
          <w:lang w:val="en-US"/>
        </w:rPr>
        <w:t>git</w:t>
      </w:r>
      <w:proofErr w:type="spellEnd"/>
      <w:r>
        <w:t xml:space="preserve">, для этого открываем программу </w:t>
      </w:r>
      <w:proofErr w:type="spellStart"/>
      <w:r>
        <w:rPr>
          <w:lang w:val="en-US"/>
        </w:rPr>
        <w:t>SourceTree</w:t>
      </w:r>
      <w:proofErr w:type="spellEnd"/>
      <w:r>
        <w:t xml:space="preserve">. И что мы видим тут, оказывается </w:t>
      </w:r>
      <w:proofErr w:type="spellStart"/>
      <w:r>
        <w:rPr>
          <w:lang w:val="en-US"/>
        </w:rPr>
        <w:t>git</w:t>
      </w:r>
      <w:proofErr w:type="spellEnd"/>
      <w:r w:rsidRPr="00C171AD">
        <w:t xml:space="preserve"> </w:t>
      </w:r>
      <w:r>
        <w:t>узнал какие файлы были изменены и показал расхождения.</w:t>
      </w:r>
    </w:p>
    <w:p w:rsidR="00FE66DB" w:rsidRDefault="006064D8" w:rsidP="001C184A">
      <w:r>
        <w:rPr>
          <w:noProof/>
          <w:lang w:eastAsia="ru-RU"/>
        </w:rPr>
        <w:drawing>
          <wp:inline distT="0" distB="0" distL="0" distR="0" wp14:anchorId="47078CA2" wp14:editId="4243D2EB">
            <wp:extent cx="6120130" cy="2667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DF" w:rsidRDefault="00FE66DB" w:rsidP="001C184A">
      <w:r>
        <w:t xml:space="preserve">Но прим этом расхождений намного больше чем мы изменяли, это связано с особенностями платформы 1с. </w:t>
      </w:r>
    </w:p>
    <w:p w:rsidR="00C171AD" w:rsidRDefault="00C171AD" w:rsidP="001C184A">
      <w:r>
        <w:t xml:space="preserve">Выделяем </w:t>
      </w:r>
      <w:r w:rsidR="00FE66DB">
        <w:t xml:space="preserve">все </w:t>
      </w:r>
      <w:r>
        <w:t>файлы – жмем кнопку «Индексировать»</w:t>
      </w:r>
    </w:p>
    <w:p w:rsidR="00C171AD" w:rsidRDefault="00C171AD" w:rsidP="001C184A">
      <w:r>
        <w:t>Указываем комментарий</w:t>
      </w:r>
      <w:r w:rsidR="008568FD">
        <w:t>: #</w:t>
      </w:r>
      <w:proofErr w:type="spellStart"/>
      <w:r w:rsidR="008568FD">
        <w:t>НомерЗадачи</w:t>
      </w:r>
      <w:proofErr w:type="spellEnd"/>
      <w:r w:rsidR="008568FD">
        <w:t xml:space="preserve"> </w:t>
      </w:r>
      <w:r w:rsidR="0000541E">
        <w:t>+</w:t>
      </w:r>
      <w:r w:rsidR="008568FD">
        <w:t xml:space="preserve"> название задачи</w:t>
      </w:r>
      <w:r w:rsidR="00431519">
        <w:t xml:space="preserve">, т.е. </w:t>
      </w:r>
    </w:p>
    <w:p w:rsidR="00431519" w:rsidRDefault="00431519" w:rsidP="001C184A">
      <w:bookmarkStart w:id="7" w:name="OLE_LINK1"/>
      <w:bookmarkStart w:id="8" w:name="OLE_LINK9"/>
      <w:r w:rsidRPr="00431519">
        <w:t>#65 Добавить кнопку в документ Выпуск релиза, которая загружает данные из хранилища и обновляет данные в документе</w:t>
      </w:r>
    </w:p>
    <w:bookmarkEnd w:id="7"/>
    <w:bookmarkEnd w:id="8"/>
    <w:p w:rsidR="00264BB4" w:rsidRPr="00431519" w:rsidRDefault="00264BB4" w:rsidP="00264BB4">
      <w:pPr>
        <w:jc w:val="center"/>
      </w:pPr>
      <w:r>
        <w:rPr>
          <w:noProof/>
          <w:lang w:eastAsia="ru-RU"/>
        </w:rPr>
        <w:drawing>
          <wp:inline distT="0" distB="0" distL="0" distR="0" wp14:anchorId="200E8A96" wp14:editId="0C8C336D">
            <wp:extent cx="4149306" cy="1579928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0369" cy="15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AD" w:rsidRDefault="00264BB4" w:rsidP="001C184A">
      <w:r>
        <w:t xml:space="preserve">Ставим галку «Сразу отправлять изменения в </w:t>
      </w:r>
      <w:r>
        <w:rPr>
          <w:lang w:val="en-US"/>
        </w:rPr>
        <w:t>Origin</w:t>
      </w:r>
      <w:r w:rsidRPr="00264BB4">
        <w:t>/</w:t>
      </w:r>
      <w:r>
        <w:rPr>
          <w:lang w:val="en-US"/>
        </w:rPr>
        <w:t>develop</w:t>
      </w:r>
      <w:r w:rsidRPr="00264BB4">
        <w:t xml:space="preserve"> </w:t>
      </w:r>
      <w:r w:rsidRPr="009C2BD7">
        <w:t xml:space="preserve">и </w:t>
      </w:r>
      <w:r>
        <w:t>ж</w:t>
      </w:r>
      <w:r w:rsidR="00C171AD">
        <w:t xml:space="preserve">мем </w:t>
      </w:r>
      <w:r w:rsidR="00953972">
        <w:t>кнопку «</w:t>
      </w:r>
      <w:proofErr w:type="spellStart"/>
      <w:r w:rsidR="00953972">
        <w:t>Закомм</w:t>
      </w:r>
      <w:r w:rsidR="00FF2086">
        <w:t>ит</w:t>
      </w:r>
      <w:r w:rsidR="00953972">
        <w:t>ить</w:t>
      </w:r>
      <w:proofErr w:type="spellEnd"/>
      <w:r w:rsidR="00953972">
        <w:t>»</w:t>
      </w:r>
    </w:p>
    <w:p w:rsidR="00F86ADE" w:rsidRDefault="00CF7FDF" w:rsidP="00CF7FDF">
      <w:r>
        <w:t>Чтобы лишних расхождений не показывало, рекомендуется сделать прочистку «</w:t>
      </w:r>
      <w:proofErr w:type="spellStart"/>
      <w:r>
        <w:t>чакр</w:t>
      </w:r>
      <w:proofErr w:type="spellEnd"/>
      <w:r>
        <w:t xml:space="preserve">», то есть </w:t>
      </w:r>
      <w:r w:rsidR="00CB4B82">
        <w:t xml:space="preserve">сразу </w:t>
      </w:r>
      <w:r>
        <w:t>после того как загрузили изменения из файлов, сразу же выгрузить изменения</w:t>
      </w:r>
      <w:r w:rsidR="00CB4B82">
        <w:t xml:space="preserve"> в файлы</w:t>
      </w:r>
      <w:r>
        <w:t xml:space="preserve"> и отправить их в</w:t>
      </w:r>
      <w:r w:rsidR="004B3475">
        <w:t xml:space="preserve"> ваш </w:t>
      </w:r>
      <w:proofErr w:type="spellStart"/>
      <w:r w:rsidR="004B3475">
        <w:t>форк</w:t>
      </w:r>
      <w:proofErr w:type="spellEnd"/>
      <w:r w:rsidR="004B3475">
        <w:t>, а потом уже начинать кодировать задачу.</w:t>
      </w:r>
      <w:r w:rsidR="008B4DA4">
        <w:t xml:space="preserve"> </w:t>
      </w:r>
      <w:r w:rsidR="003740CB">
        <w:t>Если бы такую прочистку</w:t>
      </w:r>
      <w:r w:rsidR="002D3276">
        <w:t xml:space="preserve"> сразу</w:t>
      </w:r>
      <w:r w:rsidR="003740CB">
        <w:t xml:space="preserve"> сделали, то показывались только вот эти изменения:</w:t>
      </w:r>
    </w:p>
    <w:p w:rsidR="003E025F" w:rsidRDefault="00FF2086" w:rsidP="00CF7FDF">
      <w:r>
        <w:rPr>
          <w:noProof/>
          <w:lang w:eastAsia="ru-RU"/>
        </w:rPr>
        <w:lastRenderedPageBreak/>
        <w:drawing>
          <wp:inline distT="0" distB="0" distL="0" distR="0" wp14:anchorId="5A9CD6D1" wp14:editId="360ADF87">
            <wp:extent cx="6120130" cy="2908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4" w:rsidRPr="00E157D2" w:rsidRDefault="00372D74" w:rsidP="00372D74">
      <w:pPr>
        <w:pStyle w:val="2"/>
        <w:jc w:val="left"/>
      </w:pPr>
      <w:r>
        <w:t xml:space="preserve">Как отправить наши изменения (из нашего </w:t>
      </w:r>
      <w:proofErr w:type="spellStart"/>
      <w:r>
        <w:t>форка</w:t>
      </w:r>
      <w:proofErr w:type="spellEnd"/>
      <w:r>
        <w:t>) в основной проект</w:t>
      </w:r>
      <w:r w:rsidR="006269DD">
        <w:t xml:space="preserve"> (создание </w:t>
      </w:r>
      <w:r w:rsidR="006269DD">
        <w:rPr>
          <w:lang w:val="en-US"/>
        </w:rPr>
        <w:t>Pull</w:t>
      </w:r>
      <w:r w:rsidR="006269DD" w:rsidRPr="00E157D2">
        <w:t xml:space="preserve"> </w:t>
      </w:r>
      <w:r w:rsidR="006269DD">
        <w:rPr>
          <w:lang w:val="en-US"/>
        </w:rPr>
        <w:t>Request</w:t>
      </w:r>
      <w:r w:rsidR="006269DD" w:rsidRPr="00E157D2">
        <w:t>)</w:t>
      </w:r>
    </w:p>
    <w:p w:rsidR="006C5C17" w:rsidRDefault="00C13322" w:rsidP="0045226A">
      <w:r>
        <w:t xml:space="preserve">Необходимо отправить </w:t>
      </w:r>
      <w:r>
        <w:rPr>
          <w:lang w:val="en-US"/>
        </w:rPr>
        <w:t>Pull</w:t>
      </w:r>
      <w:r w:rsidRPr="00C13322">
        <w:t xml:space="preserve"> </w:t>
      </w:r>
      <w:r>
        <w:rPr>
          <w:lang w:val="en-US"/>
        </w:rPr>
        <w:t>request</w:t>
      </w:r>
      <w:r w:rsidRPr="00C13322">
        <w:t xml:space="preserve"> (</w:t>
      </w:r>
      <w:r>
        <w:t xml:space="preserve">Запрос на добавление). Для этого заходим на сайт </w:t>
      </w:r>
      <w:hyperlink r:id="rId23" w:history="1">
        <w:r w:rsidR="003F5E4B" w:rsidRPr="006E033A">
          <w:rPr>
            <w:rStyle w:val="a6"/>
            <w:lang w:val="en-US"/>
          </w:rPr>
          <w:t>https</w:t>
        </w:r>
        <w:r w:rsidR="003F5E4B" w:rsidRPr="006E033A">
          <w:rPr>
            <w:rStyle w:val="a6"/>
          </w:rPr>
          <w:t>://</w:t>
        </w:r>
        <w:proofErr w:type="spellStart"/>
        <w:r w:rsidR="003F5E4B" w:rsidRPr="006E033A">
          <w:rPr>
            <w:rStyle w:val="a6"/>
            <w:lang w:val="en-US"/>
          </w:rPr>
          <w:t>github</w:t>
        </w:r>
        <w:proofErr w:type="spellEnd"/>
        <w:r w:rsidR="003F5E4B" w:rsidRPr="006E033A">
          <w:rPr>
            <w:rStyle w:val="a6"/>
          </w:rPr>
          <w:t>.</w:t>
        </w:r>
        <w:r w:rsidR="003F5E4B" w:rsidRPr="006E033A">
          <w:rPr>
            <w:rStyle w:val="a6"/>
            <w:lang w:val="en-US"/>
          </w:rPr>
          <w:t>com</w:t>
        </w:r>
        <w:r w:rsidR="003F5E4B" w:rsidRPr="006E033A">
          <w:rPr>
            <w:rStyle w:val="a6"/>
          </w:rPr>
          <w:t>/</w:t>
        </w:r>
        <w:proofErr w:type="spellStart"/>
        <w:r w:rsidR="003F5E4B" w:rsidRPr="006E033A">
          <w:rPr>
            <w:rStyle w:val="a6"/>
            <w:lang w:val="en-US"/>
          </w:rPr>
          <w:t>ForInfostart</w:t>
        </w:r>
        <w:proofErr w:type="spellEnd"/>
        <w:r w:rsidR="003F5E4B" w:rsidRPr="006E033A">
          <w:rPr>
            <w:rStyle w:val="a6"/>
          </w:rPr>
          <w:t>/</w:t>
        </w:r>
        <w:r w:rsidR="003F5E4B" w:rsidRPr="006E033A">
          <w:rPr>
            <w:rStyle w:val="a6"/>
            <w:lang w:val="en-US"/>
          </w:rPr>
          <w:t>Tasks</w:t>
        </w:r>
      </w:hyperlink>
      <w:r w:rsidR="003F5E4B" w:rsidRPr="003F5E4B">
        <w:t xml:space="preserve"> </w:t>
      </w:r>
      <w:r w:rsidR="0001737E">
        <w:t>жмем на закладку «</w:t>
      </w:r>
      <w:r w:rsidR="0001737E">
        <w:rPr>
          <w:lang w:val="en-US"/>
        </w:rPr>
        <w:t>Pull</w:t>
      </w:r>
      <w:r w:rsidR="0001737E" w:rsidRPr="0001737E">
        <w:t xml:space="preserve"> </w:t>
      </w:r>
      <w:r w:rsidR="0001737E">
        <w:rPr>
          <w:lang w:val="en-US"/>
        </w:rPr>
        <w:t>request</w:t>
      </w:r>
      <w:r w:rsidR="0001737E">
        <w:t>»</w:t>
      </w:r>
      <w:r w:rsidR="006C5C17" w:rsidRPr="006C5C17">
        <w:t>. Теперь на кнопку “</w:t>
      </w:r>
      <w:r w:rsidR="00601404">
        <w:rPr>
          <w:lang w:val="en-US"/>
        </w:rPr>
        <w:t>New</w:t>
      </w:r>
      <w:r w:rsidR="00601404" w:rsidRPr="00E722CA">
        <w:t xml:space="preserve"> </w:t>
      </w:r>
      <w:r w:rsidR="00601404">
        <w:rPr>
          <w:lang w:val="en-US"/>
        </w:rPr>
        <w:t>pull</w:t>
      </w:r>
      <w:r w:rsidR="00601404" w:rsidRPr="00E722CA">
        <w:t xml:space="preserve"> </w:t>
      </w:r>
      <w:r w:rsidR="00601404">
        <w:rPr>
          <w:lang w:val="en-US"/>
        </w:rPr>
        <w:t>request</w:t>
      </w:r>
      <w:r w:rsidR="006C5C17">
        <w:t>»</w:t>
      </w:r>
    </w:p>
    <w:p w:rsidR="006C5C17" w:rsidRPr="00EA54C2" w:rsidRDefault="00E722CA" w:rsidP="0045226A">
      <w:r>
        <w:rPr>
          <w:noProof/>
          <w:lang w:eastAsia="ru-RU"/>
        </w:rPr>
        <w:drawing>
          <wp:inline distT="0" distB="0" distL="0" distR="0" wp14:anchorId="4DDBE582" wp14:editId="1993CFC9">
            <wp:extent cx="19812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90" w:rsidRDefault="00233FD3" w:rsidP="0045226A">
      <w:r w:rsidRPr="00EA54C2">
        <w:t>У</w:t>
      </w:r>
      <w:r w:rsidR="004B2046">
        <w:t>казываем ветку приемник «</w:t>
      </w:r>
      <w:r w:rsidR="004B2046">
        <w:rPr>
          <w:lang w:val="en-US"/>
        </w:rPr>
        <w:t>Features</w:t>
      </w:r>
      <w:r w:rsidR="004B2046">
        <w:t>», а ветка источник «</w:t>
      </w:r>
      <w:proofErr w:type="spellStart"/>
      <w:r w:rsidR="004B2046">
        <w:rPr>
          <w:lang w:val="en-US"/>
        </w:rPr>
        <w:t>Develope</w:t>
      </w:r>
      <w:proofErr w:type="spellEnd"/>
      <w:r w:rsidR="004B2046">
        <w:t>»</w:t>
      </w:r>
      <w:r w:rsidR="004B2046" w:rsidRPr="004B2046">
        <w:t xml:space="preserve"> (</w:t>
      </w:r>
      <w:r w:rsidR="004B2046">
        <w:t xml:space="preserve">ветка с нашего </w:t>
      </w:r>
      <w:proofErr w:type="spellStart"/>
      <w:r w:rsidR="004B2046">
        <w:t>форка</w:t>
      </w:r>
      <w:proofErr w:type="spellEnd"/>
      <w:r w:rsidR="004B2046">
        <w:t>).</w:t>
      </w:r>
      <w:r w:rsidR="005F2F8F">
        <w:t xml:space="preserve"> </w:t>
      </w:r>
    </w:p>
    <w:p w:rsidR="007C6653" w:rsidRDefault="00967E9F" w:rsidP="007C6653">
      <w:r>
        <w:rPr>
          <w:noProof/>
          <w:lang w:eastAsia="ru-RU"/>
        </w:rPr>
        <w:drawing>
          <wp:inline distT="0" distB="0" distL="0" distR="0" wp14:anchorId="0D240044" wp14:editId="6C044364">
            <wp:extent cx="5546785" cy="21535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4101" cy="21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D" w:rsidRDefault="005F2F8F" w:rsidP="007C6653">
      <w:r>
        <w:t xml:space="preserve">Жмем </w:t>
      </w:r>
      <w:r w:rsidR="00967E9F">
        <w:rPr>
          <w:lang w:val="en-US"/>
        </w:rPr>
        <w:t>Create pull request</w:t>
      </w:r>
      <w:r>
        <w:t xml:space="preserve">. </w:t>
      </w:r>
    </w:p>
    <w:p w:rsidR="00967E9F" w:rsidRDefault="00967E9F" w:rsidP="0045226A">
      <w:r>
        <w:rPr>
          <w:noProof/>
          <w:lang w:eastAsia="ru-RU"/>
        </w:rPr>
        <w:lastRenderedPageBreak/>
        <w:drawing>
          <wp:inline distT="0" distB="0" distL="0" distR="0" wp14:anchorId="507D6F0E" wp14:editId="11BC3655">
            <wp:extent cx="160972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6A" w:rsidRPr="004B2046" w:rsidRDefault="005F2F8F" w:rsidP="0045226A">
      <w:r>
        <w:t>Все</w:t>
      </w:r>
      <w:r w:rsidR="00C636D8">
        <w:t>,</w:t>
      </w:r>
      <w:r>
        <w:t xml:space="preserve"> теперь остается </w:t>
      </w:r>
      <w:r w:rsidR="0083711A">
        <w:t>ждать,</w:t>
      </w:r>
      <w:r>
        <w:t xml:space="preserve"> когда владелец, того </w:t>
      </w:r>
      <w:proofErr w:type="spellStart"/>
      <w:r>
        <w:t>репозитория</w:t>
      </w:r>
      <w:proofErr w:type="spellEnd"/>
      <w:r>
        <w:t xml:space="preserve">, примет Ваш пул </w:t>
      </w:r>
      <w:proofErr w:type="spellStart"/>
      <w:r>
        <w:t>реквест</w:t>
      </w:r>
      <w:proofErr w:type="spellEnd"/>
      <w:r>
        <w:t>.</w:t>
      </w:r>
    </w:p>
    <w:p w:rsidR="009E73E5" w:rsidRPr="00471B27" w:rsidRDefault="00F50587" w:rsidP="009E73E5">
      <w:r>
        <w:t>Как только он примет, то код будет влит в основную ветку проекта</w:t>
      </w:r>
      <w:r w:rsidR="007426D8">
        <w:t>.</w:t>
      </w:r>
      <w:r w:rsidR="00471B27">
        <w:t xml:space="preserve"> </w:t>
      </w:r>
      <w:r w:rsidR="008E40C0">
        <w:t>Поздравляю,</w:t>
      </w:r>
      <w:r w:rsidR="00F732F8">
        <w:t xml:space="preserve"> теперь</w:t>
      </w:r>
      <w:r w:rsidR="008E40C0">
        <w:t xml:space="preserve"> Вы, стали участником</w:t>
      </w:r>
      <w:r w:rsidR="00471B27">
        <w:t xml:space="preserve"> </w:t>
      </w:r>
      <w:proofErr w:type="spellStart"/>
      <w:r w:rsidR="00471B27">
        <w:rPr>
          <w:lang w:val="en-US"/>
        </w:rPr>
        <w:t>OpenSource</w:t>
      </w:r>
      <w:proofErr w:type="spellEnd"/>
      <w:r w:rsidR="00471B27" w:rsidRPr="00E70755">
        <w:t xml:space="preserve"> </w:t>
      </w:r>
      <w:r w:rsidR="00471B27">
        <w:t>сообщества=)</w:t>
      </w:r>
      <w:r w:rsidR="00C554E1">
        <w:t>.</w:t>
      </w:r>
    </w:p>
    <w:p w:rsidR="00C75AB4" w:rsidRDefault="00C75AB4" w:rsidP="009E73E5"/>
    <w:p w:rsidR="009E73E5" w:rsidRPr="00E70755" w:rsidRDefault="00E70755" w:rsidP="009E73E5">
      <w:r>
        <w:t>Если все равно остались вопросы или что то пошло не так</w:t>
      </w:r>
      <w:r w:rsidR="003154A9" w:rsidRPr="006C65A8">
        <w:t xml:space="preserve"> в процессе</w:t>
      </w:r>
      <w:r>
        <w:t>, тогда можно смело</w:t>
      </w:r>
      <w:r w:rsidR="006C65A8" w:rsidRPr="00C05F8C">
        <w:t>, не боясь</w:t>
      </w:r>
      <w:r>
        <w:t xml:space="preserve"> писать в чат </w:t>
      </w:r>
      <w:hyperlink r:id="rId27" w:history="1">
        <w:r w:rsidR="006A1FB5" w:rsidRPr="006E033A">
          <w:rPr>
            <w:rStyle w:val="a6"/>
          </w:rPr>
          <w:t>https://gitter.im/Tasks_/Lobby</w:t>
        </w:r>
      </w:hyperlink>
      <w:r w:rsidR="006A1FB5">
        <w:t xml:space="preserve"> там попробуем все разрулить.</w:t>
      </w:r>
    </w:p>
    <w:p w:rsidR="009E73E5" w:rsidRDefault="009E73E5" w:rsidP="009E73E5"/>
    <w:p w:rsidR="008B7185" w:rsidRPr="00E54397" w:rsidRDefault="00E54397" w:rsidP="002056B3">
      <w:r>
        <w:t>Список</w:t>
      </w:r>
      <w:r w:rsidR="00331217">
        <w:t xml:space="preserve"> известных</w:t>
      </w:r>
      <w:r w:rsidR="005C5B42">
        <w:t xml:space="preserve"> мне </w:t>
      </w:r>
      <w:r>
        <w:t>1с</w:t>
      </w:r>
      <w:r w:rsidR="005C5B42" w:rsidRPr="005C5B42">
        <w:t xml:space="preserve"> </w:t>
      </w:r>
      <w:r w:rsidR="005C5B42">
        <w:t>проектов,</w:t>
      </w:r>
      <w:r w:rsidR="00331217">
        <w:t xml:space="preserve"> которые</w:t>
      </w:r>
      <w:r>
        <w:t xml:space="preserve"> выложены на </w:t>
      </w:r>
      <w:proofErr w:type="spellStart"/>
      <w:r>
        <w:rPr>
          <w:lang w:val="en-US"/>
        </w:rPr>
        <w:t>Github</w:t>
      </w:r>
      <w:proofErr w:type="spellEnd"/>
      <w:r w:rsidRPr="00E54397">
        <w:t>:</w:t>
      </w:r>
    </w:p>
    <w:p w:rsidR="00E54397" w:rsidRDefault="006A58DB" w:rsidP="00E54397">
      <w:pPr>
        <w:pStyle w:val="a5"/>
        <w:numPr>
          <w:ilvl w:val="0"/>
          <w:numId w:val="5"/>
        </w:numPr>
      </w:pPr>
      <w:hyperlink r:id="rId28" w:history="1">
        <w:r w:rsidR="00E54397" w:rsidRPr="00DF7232">
          <w:rPr>
            <w:rStyle w:val="a6"/>
          </w:rPr>
          <w:t>https://github.com/BlizD/Tasks</w:t>
        </w:r>
      </w:hyperlink>
      <w:r w:rsidR="006939B5" w:rsidRPr="003E2229">
        <w:t xml:space="preserve"> </w:t>
      </w:r>
      <w:r w:rsidR="003E2229" w:rsidRPr="003E2229">
        <w:t xml:space="preserve"> </w:t>
      </w:r>
      <w:r w:rsidR="00854310">
        <w:t xml:space="preserve">- </w:t>
      </w:r>
      <w:r w:rsidR="006939B5" w:rsidRPr="003E2229">
        <w:t>Уп</w:t>
      </w:r>
      <w:r w:rsidR="00854310">
        <w:t xml:space="preserve">равление задачами: </w:t>
      </w:r>
      <w:proofErr w:type="spellStart"/>
      <w:r w:rsidR="00854310">
        <w:t>Канбан</w:t>
      </w:r>
      <w:proofErr w:type="spellEnd"/>
      <w:r w:rsidR="00854310">
        <w:t xml:space="preserve"> доска;</w:t>
      </w:r>
    </w:p>
    <w:p w:rsidR="00E54397" w:rsidRDefault="006A58DB" w:rsidP="00E54397">
      <w:pPr>
        <w:pStyle w:val="a5"/>
        <w:numPr>
          <w:ilvl w:val="0"/>
          <w:numId w:val="5"/>
        </w:numPr>
      </w:pPr>
      <w:hyperlink r:id="rId29" w:history="1">
        <w:r w:rsidR="00E54397" w:rsidRPr="00DF7232">
          <w:rPr>
            <w:rStyle w:val="a6"/>
          </w:rPr>
          <w:t>https://github.com/BlizD/BPS</w:t>
        </w:r>
      </w:hyperlink>
      <w:r w:rsidR="006939B5" w:rsidRPr="0008237D">
        <w:t xml:space="preserve"> </w:t>
      </w:r>
      <w:r w:rsidR="0008237D" w:rsidRPr="0008237D">
        <w:t xml:space="preserve"> </w:t>
      </w:r>
      <w:r w:rsidR="0079132C">
        <w:t>- Подсистема для Согласования</w:t>
      </w:r>
      <w:r w:rsidR="00854310">
        <w:t>;</w:t>
      </w:r>
      <w:r w:rsidR="0079132C">
        <w:t xml:space="preserve"> </w:t>
      </w:r>
    </w:p>
    <w:p w:rsidR="00E54397" w:rsidRDefault="006A58DB" w:rsidP="00E54397">
      <w:pPr>
        <w:pStyle w:val="a5"/>
        <w:numPr>
          <w:ilvl w:val="0"/>
          <w:numId w:val="5"/>
        </w:numPr>
      </w:pPr>
      <w:hyperlink r:id="rId30" w:history="1">
        <w:r w:rsidR="00E54397" w:rsidRPr="00DF7232">
          <w:rPr>
            <w:rStyle w:val="a6"/>
          </w:rPr>
          <w:t>https://github.com/Stepa86/1C-Gitter</w:t>
        </w:r>
      </w:hyperlink>
      <w:r w:rsidR="006939B5" w:rsidRPr="0008237D">
        <w:t xml:space="preserve"> </w:t>
      </w:r>
      <w:r w:rsidR="0008237D">
        <w:t xml:space="preserve">- </w:t>
      </w:r>
      <w:r w:rsidR="006939B5" w:rsidRPr="0008237D">
        <w:t>Конфигурация для выгрузки</w:t>
      </w:r>
      <w:r w:rsidR="00D677AE" w:rsidRPr="0008237D">
        <w:t xml:space="preserve"> из хранилища изменений</w:t>
      </w:r>
      <w:r w:rsidR="006939B5" w:rsidRPr="0008237D">
        <w:t xml:space="preserve"> в </w:t>
      </w:r>
      <w:proofErr w:type="spellStart"/>
      <w:r w:rsidR="006939B5" w:rsidRPr="0008237D">
        <w:t>Git</w:t>
      </w:r>
      <w:proofErr w:type="spellEnd"/>
    </w:p>
    <w:p w:rsidR="00CD4103" w:rsidRDefault="006A58DB" w:rsidP="00305CDE">
      <w:pPr>
        <w:pStyle w:val="a5"/>
        <w:numPr>
          <w:ilvl w:val="0"/>
          <w:numId w:val="5"/>
        </w:numPr>
      </w:pPr>
      <w:hyperlink r:id="rId31" w:history="1">
        <w:r w:rsidR="00305CDE" w:rsidRPr="0056683B">
          <w:rPr>
            <w:rStyle w:val="a6"/>
          </w:rPr>
          <w:t>https://github.com/tormozit/1C-Runtime-Developer-Tools</w:t>
        </w:r>
      </w:hyperlink>
      <w:r w:rsidR="00305CDE">
        <w:t xml:space="preserve"> - Инструменты разработчика</w:t>
      </w:r>
    </w:p>
    <w:p w:rsidR="002D6A30" w:rsidRDefault="006A58DB" w:rsidP="002D6A30">
      <w:pPr>
        <w:pStyle w:val="a5"/>
        <w:numPr>
          <w:ilvl w:val="0"/>
          <w:numId w:val="5"/>
        </w:numPr>
        <w:rPr>
          <w:lang w:val="en-US"/>
        </w:rPr>
      </w:pPr>
      <w:hyperlink r:id="rId32" w:history="1">
        <w:r w:rsidR="002D6A30" w:rsidRPr="002D6A30">
          <w:rPr>
            <w:rStyle w:val="a6"/>
            <w:lang w:val="en-US"/>
          </w:rPr>
          <w:t>https://github.com/silverbulleters/vanessa-behavior</w:t>
        </w:r>
      </w:hyperlink>
      <w:r w:rsidR="002D6A30" w:rsidRPr="002D6A30">
        <w:rPr>
          <w:lang w:val="en-US"/>
        </w:rPr>
        <w:t xml:space="preserve"> - BDD for 1</w:t>
      </w:r>
      <w:r w:rsidR="002D6A30" w:rsidRPr="002D6A30">
        <w:t>С</w:t>
      </w:r>
      <w:r w:rsidR="002D6A30" w:rsidRPr="002D6A30">
        <w:rPr>
          <w:lang w:val="en-US"/>
        </w:rPr>
        <w:t>:Enterprise</w:t>
      </w:r>
    </w:p>
    <w:p w:rsidR="002D6A30" w:rsidRDefault="006A58DB" w:rsidP="002D6A30">
      <w:pPr>
        <w:pStyle w:val="a5"/>
        <w:numPr>
          <w:ilvl w:val="0"/>
          <w:numId w:val="5"/>
        </w:numPr>
      </w:pPr>
      <w:hyperlink r:id="rId33" w:history="1">
        <w:r w:rsidR="002D6A30" w:rsidRPr="0056683B">
          <w:rPr>
            <w:rStyle w:val="a6"/>
            <w:lang w:val="en-US"/>
          </w:rPr>
          <w:t>https</w:t>
        </w:r>
        <w:r w:rsidR="002D6A30" w:rsidRPr="002D6A30">
          <w:rPr>
            <w:rStyle w:val="a6"/>
          </w:rPr>
          <w:t>://</w:t>
        </w:r>
        <w:proofErr w:type="spellStart"/>
        <w:r w:rsidR="002D6A30" w:rsidRPr="0056683B">
          <w:rPr>
            <w:rStyle w:val="a6"/>
            <w:lang w:val="en-US"/>
          </w:rPr>
          <w:t>github</w:t>
        </w:r>
        <w:proofErr w:type="spellEnd"/>
        <w:r w:rsidR="002D6A30" w:rsidRPr="002D6A30">
          <w:rPr>
            <w:rStyle w:val="a6"/>
          </w:rPr>
          <w:t>.</w:t>
        </w:r>
        <w:r w:rsidR="002D6A30" w:rsidRPr="0056683B">
          <w:rPr>
            <w:rStyle w:val="a6"/>
            <w:lang w:val="en-US"/>
          </w:rPr>
          <w:t>com</w:t>
        </w:r>
        <w:r w:rsidR="002D6A30" w:rsidRPr="002D6A30">
          <w:rPr>
            <w:rStyle w:val="a6"/>
          </w:rPr>
          <w:t>/</w:t>
        </w:r>
        <w:proofErr w:type="spellStart"/>
        <w:r w:rsidR="002D6A30" w:rsidRPr="0056683B">
          <w:rPr>
            <w:rStyle w:val="a6"/>
            <w:lang w:val="en-US"/>
          </w:rPr>
          <w:t>xDrivenDevelopment</w:t>
        </w:r>
        <w:proofErr w:type="spellEnd"/>
        <w:r w:rsidR="002D6A30" w:rsidRPr="002D6A30">
          <w:rPr>
            <w:rStyle w:val="a6"/>
          </w:rPr>
          <w:t>/</w:t>
        </w:r>
        <w:proofErr w:type="spellStart"/>
        <w:r w:rsidR="002D6A30" w:rsidRPr="0056683B">
          <w:rPr>
            <w:rStyle w:val="a6"/>
            <w:lang w:val="en-US"/>
          </w:rPr>
          <w:t>xUnitFor</w:t>
        </w:r>
        <w:proofErr w:type="spellEnd"/>
        <w:r w:rsidR="002D6A30" w:rsidRPr="002D6A30">
          <w:rPr>
            <w:rStyle w:val="a6"/>
          </w:rPr>
          <w:t>1</w:t>
        </w:r>
        <w:r w:rsidR="002D6A30" w:rsidRPr="0056683B">
          <w:rPr>
            <w:rStyle w:val="a6"/>
            <w:lang w:val="en-US"/>
          </w:rPr>
          <w:t>C</w:t>
        </w:r>
      </w:hyperlink>
      <w:r w:rsidR="002D6A30">
        <w:t xml:space="preserve"> - </w:t>
      </w:r>
      <w:r w:rsidR="002D6A30" w:rsidRPr="002D6A30">
        <w:t>Набор инструментов для выполнения тестирования (модульного/юнит, приемочного, сценарного для 1С 8.3, интеграционного) в 1С:Предприятие 8</w:t>
      </w:r>
    </w:p>
    <w:p w:rsidR="00382458" w:rsidRPr="00382458" w:rsidRDefault="00382458" w:rsidP="00382458">
      <w:pPr>
        <w:pStyle w:val="2"/>
        <w:jc w:val="left"/>
      </w:pPr>
      <w:bookmarkStart w:id="9" w:name="_GoBack"/>
      <w:bookmarkEnd w:id="9"/>
      <w:r w:rsidRPr="00382458">
        <w:rPr>
          <w:b w:val="0"/>
          <w:bCs w:val="0"/>
        </w:rPr>
        <w:t xml:space="preserve">Ссылки на замечательные статьи про </w:t>
      </w:r>
      <w:proofErr w:type="spellStart"/>
      <w:r w:rsidRPr="00382458">
        <w:rPr>
          <w:b w:val="0"/>
          <w:bCs w:val="0"/>
        </w:rPr>
        <w:t>Git</w:t>
      </w:r>
      <w:proofErr w:type="spellEnd"/>
      <w:r w:rsidRPr="00382458">
        <w:rPr>
          <w:b w:val="0"/>
          <w:bCs w:val="0"/>
        </w:rPr>
        <w:t>:</w:t>
      </w:r>
    </w:p>
    <w:p w:rsidR="00382458" w:rsidRPr="00382458" w:rsidRDefault="00414258" w:rsidP="00382458">
      <w:pPr>
        <w:pStyle w:val="a5"/>
        <w:numPr>
          <w:ilvl w:val="0"/>
          <w:numId w:val="9"/>
        </w:numPr>
      </w:pPr>
      <w:r w:rsidRPr="00414258">
        <w:rPr>
          <w:rStyle w:val="a6"/>
          <w:lang w:val="en-US"/>
        </w:rPr>
        <w:t>https:</w:t>
      </w:r>
      <w:hyperlink r:id="rId34" w:history="1">
        <w:r w:rsidR="00382458" w:rsidRPr="00414258">
          <w:rPr>
            <w:rStyle w:val="a6"/>
            <w:lang w:val="en-US"/>
          </w:rPr>
          <w:t>//infostart.ru/public/343317/</w:t>
        </w:r>
      </w:hyperlink>
      <w:r w:rsidR="00382458" w:rsidRPr="00382458">
        <w:t> - Альтернативные системы контроля версий и их применение для хранения версий продуктов, разработанных на платформе 1С;</w:t>
      </w:r>
    </w:p>
    <w:p w:rsidR="00382458" w:rsidRPr="00382458" w:rsidRDefault="00414258" w:rsidP="00414258">
      <w:pPr>
        <w:pStyle w:val="a5"/>
        <w:numPr>
          <w:ilvl w:val="0"/>
          <w:numId w:val="9"/>
        </w:numPr>
      </w:pPr>
      <w:r w:rsidRPr="00414258">
        <w:rPr>
          <w:rStyle w:val="a6"/>
          <w:lang w:val="en-US"/>
        </w:rPr>
        <w:t>https:</w:t>
      </w:r>
      <w:hyperlink r:id="rId35" w:history="1">
        <w:r w:rsidR="00382458" w:rsidRPr="00414258">
          <w:rPr>
            <w:rStyle w:val="a6"/>
            <w:lang w:val="en-US"/>
          </w:rPr>
          <w:t>//infostart.ru/public/310640/</w:t>
        </w:r>
      </w:hyperlink>
      <w:r w:rsidR="00382458" w:rsidRPr="00382458">
        <w:t xml:space="preserve"> - </w:t>
      </w:r>
      <w:proofErr w:type="spellStart"/>
      <w:r w:rsidR="00382458" w:rsidRPr="00382458">
        <w:t>Git-flow</w:t>
      </w:r>
      <w:proofErr w:type="spellEnd"/>
      <w:r w:rsidR="00382458" w:rsidRPr="00382458">
        <w:t xml:space="preserve"> В 1С (Система контроля версий);</w:t>
      </w:r>
    </w:p>
    <w:p w:rsidR="00382458" w:rsidRPr="00382458" w:rsidRDefault="00414258" w:rsidP="00414258">
      <w:pPr>
        <w:pStyle w:val="a5"/>
        <w:numPr>
          <w:ilvl w:val="0"/>
          <w:numId w:val="9"/>
        </w:numPr>
      </w:pPr>
      <w:r w:rsidRPr="00414258">
        <w:rPr>
          <w:rStyle w:val="a6"/>
          <w:lang w:val="en-US"/>
        </w:rPr>
        <w:t>https:</w:t>
      </w:r>
      <w:hyperlink r:id="rId36" w:history="1">
        <w:r w:rsidR="00382458" w:rsidRPr="00414258">
          <w:rPr>
            <w:rStyle w:val="a6"/>
            <w:lang w:val="en-US"/>
          </w:rPr>
          <w:t>//infostart.ru/public/118207/</w:t>
        </w:r>
      </w:hyperlink>
      <w:r w:rsidR="00382458" w:rsidRPr="00382458">
        <w:t> - Системы контроля версии и 1С;</w:t>
      </w:r>
    </w:p>
    <w:p w:rsidR="00382458" w:rsidRPr="00382458" w:rsidRDefault="00414258" w:rsidP="00414258">
      <w:pPr>
        <w:pStyle w:val="a5"/>
        <w:numPr>
          <w:ilvl w:val="0"/>
          <w:numId w:val="9"/>
        </w:numPr>
      </w:pPr>
      <w:r w:rsidRPr="00414258">
        <w:rPr>
          <w:rStyle w:val="a6"/>
          <w:lang w:val="en-US"/>
        </w:rPr>
        <w:t>https:</w:t>
      </w:r>
      <w:hyperlink r:id="rId37" w:history="1">
        <w:r w:rsidR="00382458" w:rsidRPr="00414258">
          <w:rPr>
            <w:rStyle w:val="a6"/>
            <w:lang w:val="en-US"/>
          </w:rPr>
          <w:t>//infostart.ru/public/553119/</w:t>
        </w:r>
      </w:hyperlink>
      <w:r w:rsidR="00382458" w:rsidRPr="00382458">
        <w:t xml:space="preserve"> - Использование </w:t>
      </w:r>
      <w:proofErr w:type="spellStart"/>
      <w:r w:rsidR="00382458" w:rsidRPr="00382458">
        <w:t>git</w:t>
      </w:r>
      <w:proofErr w:type="spellEnd"/>
      <w:r w:rsidR="00382458" w:rsidRPr="00382458">
        <w:t xml:space="preserve"> для доработки типовых конфигураций 1С.</w:t>
      </w:r>
    </w:p>
    <w:p w:rsidR="00382458" w:rsidRPr="00382458" w:rsidRDefault="00414258" w:rsidP="00414258">
      <w:pPr>
        <w:pStyle w:val="a5"/>
        <w:numPr>
          <w:ilvl w:val="0"/>
          <w:numId w:val="9"/>
        </w:numPr>
      </w:pPr>
      <w:r w:rsidRPr="00414258">
        <w:rPr>
          <w:rStyle w:val="a6"/>
          <w:lang w:val="en-US"/>
        </w:rPr>
        <w:t>https:</w:t>
      </w:r>
      <w:hyperlink r:id="rId38" w:history="1">
        <w:r w:rsidR="00382458" w:rsidRPr="00414258">
          <w:rPr>
            <w:rStyle w:val="a6"/>
            <w:lang w:val="en-US"/>
          </w:rPr>
          <w:t>https://git-scm.com/book/ru/v1</w:t>
        </w:r>
      </w:hyperlink>
      <w:r w:rsidR="00382458" w:rsidRPr="00382458">
        <w:t xml:space="preserve"> - книга про </w:t>
      </w:r>
      <w:proofErr w:type="spellStart"/>
      <w:r w:rsidR="00382458" w:rsidRPr="00382458">
        <w:t>Git</w:t>
      </w:r>
      <w:proofErr w:type="spellEnd"/>
      <w:r w:rsidR="00382458" w:rsidRPr="00382458">
        <w:t xml:space="preserve"> на русском;</w:t>
      </w:r>
    </w:p>
    <w:p w:rsidR="00382458" w:rsidRDefault="00382458" w:rsidP="00382458">
      <w:pPr>
        <w:pStyle w:val="ad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82458" w:rsidRDefault="00382458" w:rsidP="00382458">
      <w:r>
        <w:t>Спасибо, что Вы дочитали до этого места.</w:t>
      </w:r>
    </w:p>
    <w:sectPr w:rsidR="00382458" w:rsidSect="00D834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3C46"/>
    <w:multiLevelType w:val="hybridMultilevel"/>
    <w:tmpl w:val="21FE7C78"/>
    <w:lvl w:ilvl="0" w:tplc="519074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8E9EAE24">
      <w:start w:val="1"/>
      <w:numFmt w:val="lowerLetter"/>
      <w:suff w:val="space"/>
      <w:lvlText w:val="%2."/>
      <w:lvlJc w:val="left"/>
      <w:pPr>
        <w:ind w:left="1135" w:firstLine="0"/>
      </w:pPr>
      <w:rPr>
        <w:rFonts w:hint="default"/>
      </w:rPr>
    </w:lvl>
    <w:lvl w:ilvl="2" w:tplc="F7369EE4">
      <w:start w:val="1"/>
      <w:numFmt w:val="lowerRoman"/>
      <w:suff w:val="space"/>
      <w:lvlText w:val="%3."/>
      <w:lvlJc w:val="right"/>
      <w:pPr>
        <w:ind w:left="1701" w:firstLine="0"/>
      </w:pPr>
      <w:rPr>
        <w:rFonts w:hint="default"/>
        <w:strike w:val="0"/>
      </w:rPr>
    </w:lvl>
    <w:lvl w:ilvl="3" w:tplc="539032E4">
      <w:start w:val="1"/>
      <w:numFmt w:val="decimal"/>
      <w:suff w:val="space"/>
      <w:lvlText w:val="%4."/>
      <w:lvlJc w:val="left"/>
      <w:pPr>
        <w:ind w:left="1701" w:firstLine="0"/>
      </w:pPr>
      <w:rPr>
        <w:rFonts w:hint="default"/>
      </w:rPr>
    </w:lvl>
    <w:lvl w:ilvl="4" w:tplc="861A3020">
      <w:start w:val="1"/>
      <w:numFmt w:val="lowerLetter"/>
      <w:suff w:val="space"/>
      <w:lvlText w:val="%5."/>
      <w:lvlJc w:val="left"/>
      <w:pPr>
        <w:ind w:left="2268" w:firstLine="0"/>
      </w:pPr>
      <w:rPr>
        <w:rFonts w:hint="default"/>
      </w:r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700ED9"/>
    <w:multiLevelType w:val="hybridMultilevel"/>
    <w:tmpl w:val="14E05740"/>
    <w:lvl w:ilvl="0" w:tplc="A502DC6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A218F2AA">
      <w:start w:val="1"/>
      <w:numFmt w:val="lowerLetter"/>
      <w:suff w:val="space"/>
      <w:lvlText w:val="%2."/>
      <w:lvlJc w:val="left"/>
      <w:pPr>
        <w:ind w:left="113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13E61"/>
    <w:multiLevelType w:val="hybridMultilevel"/>
    <w:tmpl w:val="94CE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8B3D65"/>
    <w:multiLevelType w:val="hybridMultilevel"/>
    <w:tmpl w:val="444C6672"/>
    <w:lvl w:ilvl="0" w:tplc="D70099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5662AC"/>
    <w:multiLevelType w:val="hybridMultilevel"/>
    <w:tmpl w:val="ABDA515A"/>
    <w:lvl w:ilvl="0" w:tplc="6A0EFC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487A0266">
      <w:start w:val="1"/>
      <w:numFmt w:val="lowerLetter"/>
      <w:suff w:val="space"/>
      <w:lvlText w:val="%2."/>
      <w:lvlJc w:val="left"/>
      <w:pPr>
        <w:ind w:left="1134" w:firstLine="0"/>
      </w:pPr>
      <w:rPr>
        <w:rFonts w:hint="default"/>
      </w:rPr>
    </w:lvl>
    <w:lvl w:ilvl="2" w:tplc="98ACAB78">
      <w:start w:val="1"/>
      <w:numFmt w:val="lowerRoman"/>
      <w:suff w:val="space"/>
      <w:lvlText w:val="%3."/>
      <w:lvlJc w:val="right"/>
      <w:pPr>
        <w:ind w:left="1701" w:firstLine="0"/>
      </w:pPr>
      <w:rPr>
        <w:rFonts w:hint="default"/>
      </w:rPr>
    </w:lvl>
    <w:lvl w:ilvl="3" w:tplc="B48CFD8C">
      <w:start w:val="1"/>
      <w:numFmt w:val="decimal"/>
      <w:suff w:val="space"/>
      <w:lvlText w:val="%4."/>
      <w:lvlJc w:val="left"/>
      <w:pPr>
        <w:ind w:left="1701" w:firstLine="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3F2064"/>
    <w:multiLevelType w:val="multilevel"/>
    <w:tmpl w:val="BCF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A612D"/>
    <w:multiLevelType w:val="hybridMultilevel"/>
    <w:tmpl w:val="5D420430"/>
    <w:lvl w:ilvl="0" w:tplc="519074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8E9EAE24">
      <w:start w:val="1"/>
      <w:numFmt w:val="lowerLetter"/>
      <w:suff w:val="space"/>
      <w:lvlText w:val="%2."/>
      <w:lvlJc w:val="left"/>
      <w:pPr>
        <w:ind w:left="1135" w:firstLine="0"/>
      </w:pPr>
      <w:rPr>
        <w:rFonts w:hint="default"/>
      </w:rPr>
    </w:lvl>
    <w:lvl w:ilvl="2" w:tplc="F7369EE4">
      <w:start w:val="1"/>
      <w:numFmt w:val="lowerRoman"/>
      <w:suff w:val="space"/>
      <w:lvlText w:val="%3."/>
      <w:lvlJc w:val="right"/>
      <w:pPr>
        <w:ind w:left="1701" w:firstLine="0"/>
      </w:pPr>
      <w:rPr>
        <w:rFonts w:hint="default"/>
        <w:strike w:val="0"/>
      </w:rPr>
    </w:lvl>
    <w:lvl w:ilvl="3" w:tplc="539032E4">
      <w:start w:val="1"/>
      <w:numFmt w:val="decimal"/>
      <w:suff w:val="space"/>
      <w:lvlText w:val="%4."/>
      <w:lvlJc w:val="left"/>
      <w:pPr>
        <w:ind w:left="1701" w:firstLine="0"/>
      </w:pPr>
      <w:rPr>
        <w:rFonts w:hint="default"/>
      </w:rPr>
    </w:lvl>
    <w:lvl w:ilvl="4" w:tplc="861A3020">
      <w:start w:val="1"/>
      <w:numFmt w:val="lowerLetter"/>
      <w:suff w:val="space"/>
      <w:lvlText w:val="%5."/>
      <w:lvlJc w:val="left"/>
      <w:pPr>
        <w:ind w:left="2268" w:firstLine="0"/>
      </w:pPr>
      <w:rPr>
        <w:rFonts w:hint="default"/>
      </w:rPr>
    </w:lvl>
    <w:lvl w:ilvl="5" w:tplc="5810EB0A">
      <w:start w:val="1"/>
      <w:numFmt w:val="lowerRoman"/>
      <w:suff w:val="space"/>
      <w:lvlText w:val="%6."/>
      <w:lvlJc w:val="right"/>
      <w:pPr>
        <w:ind w:left="2835" w:firstLine="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9937ED"/>
    <w:multiLevelType w:val="hybridMultilevel"/>
    <w:tmpl w:val="91D2B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21376"/>
    <w:multiLevelType w:val="hybridMultilevel"/>
    <w:tmpl w:val="6EC4B5D4"/>
    <w:lvl w:ilvl="0" w:tplc="FA289B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5C"/>
    <w:rsid w:val="0000541E"/>
    <w:rsid w:val="000068F1"/>
    <w:rsid w:val="00010CE4"/>
    <w:rsid w:val="00016B38"/>
    <w:rsid w:val="0001737E"/>
    <w:rsid w:val="000360A9"/>
    <w:rsid w:val="00070865"/>
    <w:rsid w:val="00074587"/>
    <w:rsid w:val="0008237D"/>
    <w:rsid w:val="0008368B"/>
    <w:rsid w:val="00093016"/>
    <w:rsid w:val="000A0895"/>
    <w:rsid w:val="000C238E"/>
    <w:rsid w:val="000F581F"/>
    <w:rsid w:val="000F77B4"/>
    <w:rsid w:val="00116318"/>
    <w:rsid w:val="0012187C"/>
    <w:rsid w:val="001251BC"/>
    <w:rsid w:val="00127CDC"/>
    <w:rsid w:val="0014126D"/>
    <w:rsid w:val="0016307A"/>
    <w:rsid w:val="00164211"/>
    <w:rsid w:val="00171ACE"/>
    <w:rsid w:val="00186151"/>
    <w:rsid w:val="00187D88"/>
    <w:rsid w:val="001965B2"/>
    <w:rsid w:val="001C184A"/>
    <w:rsid w:val="001C5E2C"/>
    <w:rsid w:val="001E4819"/>
    <w:rsid w:val="001E7870"/>
    <w:rsid w:val="0020046C"/>
    <w:rsid w:val="0020227D"/>
    <w:rsid w:val="0020370C"/>
    <w:rsid w:val="002056B3"/>
    <w:rsid w:val="002103FC"/>
    <w:rsid w:val="00233FD3"/>
    <w:rsid w:val="002359D8"/>
    <w:rsid w:val="00240CE5"/>
    <w:rsid w:val="00243BA2"/>
    <w:rsid w:val="0025784F"/>
    <w:rsid w:val="0026273D"/>
    <w:rsid w:val="00264BB4"/>
    <w:rsid w:val="00266A07"/>
    <w:rsid w:val="002703A8"/>
    <w:rsid w:val="002717C8"/>
    <w:rsid w:val="002958F0"/>
    <w:rsid w:val="002A207A"/>
    <w:rsid w:val="002A74BF"/>
    <w:rsid w:val="002C092F"/>
    <w:rsid w:val="002C7A8F"/>
    <w:rsid w:val="002D3276"/>
    <w:rsid w:val="002D6A30"/>
    <w:rsid w:val="002D79E9"/>
    <w:rsid w:val="002F2ACC"/>
    <w:rsid w:val="002F4622"/>
    <w:rsid w:val="003025DF"/>
    <w:rsid w:val="00305CDE"/>
    <w:rsid w:val="003154A9"/>
    <w:rsid w:val="00331217"/>
    <w:rsid w:val="003427A8"/>
    <w:rsid w:val="003571DE"/>
    <w:rsid w:val="00363387"/>
    <w:rsid w:val="00363F09"/>
    <w:rsid w:val="00372D74"/>
    <w:rsid w:val="003740CB"/>
    <w:rsid w:val="0037774F"/>
    <w:rsid w:val="00382458"/>
    <w:rsid w:val="00382BAE"/>
    <w:rsid w:val="00390CEE"/>
    <w:rsid w:val="00394FE6"/>
    <w:rsid w:val="003A07BF"/>
    <w:rsid w:val="003A7A4C"/>
    <w:rsid w:val="003B2807"/>
    <w:rsid w:val="003D423E"/>
    <w:rsid w:val="003D4491"/>
    <w:rsid w:val="003E025F"/>
    <w:rsid w:val="003E0D9E"/>
    <w:rsid w:val="003E1C4A"/>
    <w:rsid w:val="003E2229"/>
    <w:rsid w:val="003F1BC8"/>
    <w:rsid w:val="003F5E4B"/>
    <w:rsid w:val="00413E6F"/>
    <w:rsid w:val="00414258"/>
    <w:rsid w:val="00431519"/>
    <w:rsid w:val="0044145F"/>
    <w:rsid w:val="00445E5D"/>
    <w:rsid w:val="00445FBA"/>
    <w:rsid w:val="0045226A"/>
    <w:rsid w:val="00457D16"/>
    <w:rsid w:val="00461DD6"/>
    <w:rsid w:val="00470E61"/>
    <w:rsid w:val="00471B27"/>
    <w:rsid w:val="00482CAA"/>
    <w:rsid w:val="00483956"/>
    <w:rsid w:val="00494662"/>
    <w:rsid w:val="004A0BD4"/>
    <w:rsid w:val="004A1F0F"/>
    <w:rsid w:val="004B2046"/>
    <w:rsid w:val="004B3475"/>
    <w:rsid w:val="004B6E03"/>
    <w:rsid w:val="004B7791"/>
    <w:rsid w:val="004B7CBD"/>
    <w:rsid w:val="004C29D1"/>
    <w:rsid w:val="00500BA8"/>
    <w:rsid w:val="005175B4"/>
    <w:rsid w:val="00535E57"/>
    <w:rsid w:val="0054248B"/>
    <w:rsid w:val="00564626"/>
    <w:rsid w:val="005A345D"/>
    <w:rsid w:val="005A3827"/>
    <w:rsid w:val="005A39C7"/>
    <w:rsid w:val="005C2CC5"/>
    <w:rsid w:val="005C5B42"/>
    <w:rsid w:val="005D1243"/>
    <w:rsid w:val="005F242A"/>
    <w:rsid w:val="005F2F8F"/>
    <w:rsid w:val="00601404"/>
    <w:rsid w:val="006041D7"/>
    <w:rsid w:val="006064D8"/>
    <w:rsid w:val="0061755D"/>
    <w:rsid w:val="006251A6"/>
    <w:rsid w:val="006269DD"/>
    <w:rsid w:val="006451F1"/>
    <w:rsid w:val="00652421"/>
    <w:rsid w:val="00654A57"/>
    <w:rsid w:val="0066232E"/>
    <w:rsid w:val="006771F6"/>
    <w:rsid w:val="006939B5"/>
    <w:rsid w:val="006A1FB5"/>
    <w:rsid w:val="006A58DB"/>
    <w:rsid w:val="006C31B2"/>
    <w:rsid w:val="006C5C17"/>
    <w:rsid w:val="006C65A8"/>
    <w:rsid w:val="006D0CF4"/>
    <w:rsid w:val="006D3B92"/>
    <w:rsid w:val="006D41A1"/>
    <w:rsid w:val="006E2AC9"/>
    <w:rsid w:val="006E34C6"/>
    <w:rsid w:val="006E3CF7"/>
    <w:rsid w:val="00705E72"/>
    <w:rsid w:val="00712594"/>
    <w:rsid w:val="0071588E"/>
    <w:rsid w:val="007208CB"/>
    <w:rsid w:val="0072565D"/>
    <w:rsid w:val="00736BCE"/>
    <w:rsid w:val="007426D8"/>
    <w:rsid w:val="0076372D"/>
    <w:rsid w:val="0079132C"/>
    <w:rsid w:val="007918F1"/>
    <w:rsid w:val="007929AB"/>
    <w:rsid w:val="007B31C7"/>
    <w:rsid w:val="007C6653"/>
    <w:rsid w:val="007D7EA6"/>
    <w:rsid w:val="008241D0"/>
    <w:rsid w:val="00835626"/>
    <w:rsid w:val="0083711A"/>
    <w:rsid w:val="00854310"/>
    <w:rsid w:val="00855B96"/>
    <w:rsid w:val="008568FD"/>
    <w:rsid w:val="00873B47"/>
    <w:rsid w:val="00874CA7"/>
    <w:rsid w:val="00881424"/>
    <w:rsid w:val="008B20F5"/>
    <w:rsid w:val="008B26AE"/>
    <w:rsid w:val="008B4DA4"/>
    <w:rsid w:val="008B7185"/>
    <w:rsid w:val="008D79D0"/>
    <w:rsid w:val="008E247D"/>
    <w:rsid w:val="008E40C0"/>
    <w:rsid w:val="0090360E"/>
    <w:rsid w:val="009078CA"/>
    <w:rsid w:val="009140FD"/>
    <w:rsid w:val="00917F06"/>
    <w:rsid w:val="009219D1"/>
    <w:rsid w:val="00927A5C"/>
    <w:rsid w:val="00937393"/>
    <w:rsid w:val="00943888"/>
    <w:rsid w:val="00943FD5"/>
    <w:rsid w:val="0094680C"/>
    <w:rsid w:val="00947C42"/>
    <w:rsid w:val="00953972"/>
    <w:rsid w:val="00956EF5"/>
    <w:rsid w:val="00957EC6"/>
    <w:rsid w:val="00960294"/>
    <w:rsid w:val="00967E9F"/>
    <w:rsid w:val="00970975"/>
    <w:rsid w:val="00991521"/>
    <w:rsid w:val="0099576B"/>
    <w:rsid w:val="009C16F6"/>
    <w:rsid w:val="009C2BD7"/>
    <w:rsid w:val="009C4E97"/>
    <w:rsid w:val="009E73E5"/>
    <w:rsid w:val="00A21557"/>
    <w:rsid w:val="00A4690D"/>
    <w:rsid w:val="00A56B1A"/>
    <w:rsid w:val="00A573AF"/>
    <w:rsid w:val="00A71753"/>
    <w:rsid w:val="00A73F6D"/>
    <w:rsid w:val="00A7797B"/>
    <w:rsid w:val="00A80092"/>
    <w:rsid w:val="00A9320E"/>
    <w:rsid w:val="00AA3667"/>
    <w:rsid w:val="00AA40EC"/>
    <w:rsid w:val="00AC0471"/>
    <w:rsid w:val="00AD321A"/>
    <w:rsid w:val="00AE69C0"/>
    <w:rsid w:val="00AF21A4"/>
    <w:rsid w:val="00AF278A"/>
    <w:rsid w:val="00B21C86"/>
    <w:rsid w:val="00B35147"/>
    <w:rsid w:val="00B41907"/>
    <w:rsid w:val="00B45F0A"/>
    <w:rsid w:val="00B52ED4"/>
    <w:rsid w:val="00B5709C"/>
    <w:rsid w:val="00B63ADC"/>
    <w:rsid w:val="00B64EB5"/>
    <w:rsid w:val="00B6766F"/>
    <w:rsid w:val="00BA26FA"/>
    <w:rsid w:val="00BA3649"/>
    <w:rsid w:val="00BA551C"/>
    <w:rsid w:val="00BA75C8"/>
    <w:rsid w:val="00BB1E6D"/>
    <w:rsid w:val="00BC4F59"/>
    <w:rsid w:val="00BD644D"/>
    <w:rsid w:val="00C050A6"/>
    <w:rsid w:val="00C05F8C"/>
    <w:rsid w:val="00C131F8"/>
    <w:rsid w:val="00C13322"/>
    <w:rsid w:val="00C171AD"/>
    <w:rsid w:val="00C23EE4"/>
    <w:rsid w:val="00C41B1A"/>
    <w:rsid w:val="00C45806"/>
    <w:rsid w:val="00C476B8"/>
    <w:rsid w:val="00C554E1"/>
    <w:rsid w:val="00C612ED"/>
    <w:rsid w:val="00C636D8"/>
    <w:rsid w:val="00C660A1"/>
    <w:rsid w:val="00C66CB8"/>
    <w:rsid w:val="00C75AB4"/>
    <w:rsid w:val="00C951A9"/>
    <w:rsid w:val="00C96E6D"/>
    <w:rsid w:val="00CA01EE"/>
    <w:rsid w:val="00CB4B82"/>
    <w:rsid w:val="00CD4103"/>
    <w:rsid w:val="00CD5653"/>
    <w:rsid w:val="00CD5B2B"/>
    <w:rsid w:val="00CD5D30"/>
    <w:rsid w:val="00CF20F2"/>
    <w:rsid w:val="00CF7FDF"/>
    <w:rsid w:val="00D00D8E"/>
    <w:rsid w:val="00D067E6"/>
    <w:rsid w:val="00D3302E"/>
    <w:rsid w:val="00D339D8"/>
    <w:rsid w:val="00D556E5"/>
    <w:rsid w:val="00D57E27"/>
    <w:rsid w:val="00D60B56"/>
    <w:rsid w:val="00D64D31"/>
    <w:rsid w:val="00D677AE"/>
    <w:rsid w:val="00D92331"/>
    <w:rsid w:val="00DB1B2E"/>
    <w:rsid w:val="00DB791F"/>
    <w:rsid w:val="00DE0B91"/>
    <w:rsid w:val="00DF0F19"/>
    <w:rsid w:val="00DF4548"/>
    <w:rsid w:val="00E14CB6"/>
    <w:rsid w:val="00E157D2"/>
    <w:rsid w:val="00E221E2"/>
    <w:rsid w:val="00E24136"/>
    <w:rsid w:val="00E440A1"/>
    <w:rsid w:val="00E54397"/>
    <w:rsid w:val="00E70755"/>
    <w:rsid w:val="00E722CA"/>
    <w:rsid w:val="00E863D6"/>
    <w:rsid w:val="00E87CB8"/>
    <w:rsid w:val="00E96307"/>
    <w:rsid w:val="00EA0568"/>
    <w:rsid w:val="00EA0FBB"/>
    <w:rsid w:val="00EA4672"/>
    <w:rsid w:val="00EA54C2"/>
    <w:rsid w:val="00EB0E1B"/>
    <w:rsid w:val="00EB4890"/>
    <w:rsid w:val="00EB4A08"/>
    <w:rsid w:val="00EE7786"/>
    <w:rsid w:val="00F00F9B"/>
    <w:rsid w:val="00F0458A"/>
    <w:rsid w:val="00F10906"/>
    <w:rsid w:val="00F10E2C"/>
    <w:rsid w:val="00F10FBA"/>
    <w:rsid w:val="00F20896"/>
    <w:rsid w:val="00F30BF8"/>
    <w:rsid w:val="00F50141"/>
    <w:rsid w:val="00F50587"/>
    <w:rsid w:val="00F51964"/>
    <w:rsid w:val="00F52B53"/>
    <w:rsid w:val="00F732F8"/>
    <w:rsid w:val="00F81013"/>
    <w:rsid w:val="00F86ADE"/>
    <w:rsid w:val="00F9325C"/>
    <w:rsid w:val="00FA6201"/>
    <w:rsid w:val="00FB05D0"/>
    <w:rsid w:val="00FB5206"/>
    <w:rsid w:val="00FB7D31"/>
    <w:rsid w:val="00FC3355"/>
    <w:rsid w:val="00FC3B7B"/>
    <w:rsid w:val="00FD0923"/>
    <w:rsid w:val="00FD63AA"/>
    <w:rsid w:val="00FE66DB"/>
    <w:rsid w:val="00FE6B65"/>
    <w:rsid w:val="00F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4D1A"/>
  <w15:chartTrackingRefBased/>
  <w15:docId w15:val="{2344302A-D915-4949-8B56-16396227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55D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0865"/>
    <w:pPr>
      <w:keepNext/>
      <w:keepLines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865"/>
    <w:pPr>
      <w:keepNext/>
      <w:keepLines/>
      <w:spacing w:before="200"/>
      <w:jc w:val="center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865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865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7086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175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1755D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1755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1755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1755D"/>
    <w:rPr>
      <w:rFonts w:ascii="Times New Roman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1755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1755D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9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45E5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fdabsolutefont1">
    <w:name w:val="fd_absolutefont1"/>
    <w:basedOn w:val="a0"/>
    <w:rsid w:val="00445E5D"/>
    <w:rPr>
      <w:rFonts w:ascii="Arial" w:hAnsi="Arial" w:cs="Arial" w:hint="default"/>
      <w:b w:val="0"/>
      <w:bCs w:val="0"/>
      <w:i w:val="0"/>
      <w:iCs w:val="0"/>
      <w:strike w:val="0"/>
      <w:dstrike w:val="0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a0"/>
    <w:rsid w:val="0025784F"/>
  </w:style>
  <w:style w:type="character" w:styleId="ae">
    <w:name w:val="Strong"/>
    <w:basedOn w:val="a0"/>
    <w:uiPriority w:val="22"/>
    <w:qFormat/>
    <w:rsid w:val="00382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orInfostart/Task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infostart.ru/public/343317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github.com/xDrivenDevelopment/xUnitFor1C" TargetMode="External"/><Relationship Id="rId38" Type="http://schemas.openxmlformats.org/officeDocument/2006/relationships/hyperlink" Target="https://infostart.ru/redirect.php?url=aHR0cHM6Ly9naXQtc2NtLmNvbS9ib29rL3J1L3Yx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BlizD/B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github.com/silverbulleters/vanessa-behavior" TargetMode="External"/><Relationship Id="rId37" Type="http://schemas.openxmlformats.org/officeDocument/2006/relationships/hyperlink" Target="https://infostart.ru/public/553119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BlizD/Task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github.com/ForInfostart/Tasks" TargetMode="External"/><Relationship Id="rId28" Type="http://schemas.openxmlformats.org/officeDocument/2006/relationships/hyperlink" Target="https://github.com/BlizD/Tasks" TargetMode="External"/><Relationship Id="rId36" Type="http://schemas.openxmlformats.org/officeDocument/2006/relationships/hyperlink" Target="https://infostart.ru/public/118207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github.com/tormozit/1C-Runtime-Developer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izD/Task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ter.im/Tasks_/Lobby" TargetMode="External"/><Relationship Id="rId30" Type="http://schemas.openxmlformats.org/officeDocument/2006/relationships/hyperlink" Target="https://github.com/Stepa86/1C-Gitter" TargetMode="External"/><Relationship Id="rId35" Type="http://schemas.openxmlformats.org/officeDocument/2006/relationships/hyperlink" Target="https://infostart.ru/public/310640/" TargetMode="External"/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z\Documents\&#1053;&#1072;&#1089;&#1090;&#1088;&#1072;&#1080;&#1074;&#1072;&#1077;&#1084;&#1099;&#1077;%20&#1096;&#1072;&#1073;&#1083;&#1086;&#1085;&#1099;%20Office\_&#1064;&#1072;&#1073;&#1083;&#1086;&#1085;&#1044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_ШаблонДокумента.dotx</Template>
  <TotalTime>4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А.Б.</dc:creator>
  <cp:keywords/>
  <dc:description/>
  <cp:lastModifiedBy>Иванов А.Б.</cp:lastModifiedBy>
  <cp:revision>9</cp:revision>
  <dcterms:created xsi:type="dcterms:W3CDTF">2017-10-26T09:39:00Z</dcterms:created>
  <dcterms:modified xsi:type="dcterms:W3CDTF">2017-10-29T07:46:00Z</dcterms:modified>
</cp:coreProperties>
</file>